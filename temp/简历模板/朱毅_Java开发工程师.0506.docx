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228C0" w:rsidRDefault="00D8630C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750F9" wp14:editId="67EA3AF8">
                <wp:simplePos x="0" y="0"/>
                <wp:positionH relativeFrom="column">
                  <wp:posOffset>1828450</wp:posOffset>
                </wp:positionH>
                <wp:positionV relativeFrom="paragraph">
                  <wp:posOffset>754863</wp:posOffset>
                </wp:positionV>
                <wp:extent cx="125730" cy="140335"/>
                <wp:effectExtent l="0" t="0" r="7620" b="0"/>
                <wp:wrapNone/>
                <wp:docPr id="3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40335"/>
                        </a:xfrm>
                        <a:custGeom>
                          <a:avLst/>
                          <a:gdLst>
                            <a:gd name="T0" fmla="*/ 77 w 402"/>
                            <a:gd name="T1" fmla="*/ 63 h 450"/>
                            <a:gd name="T2" fmla="*/ 107 w 402"/>
                            <a:gd name="T3" fmla="*/ 0 h 450"/>
                            <a:gd name="T4" fmla="*/ 138 w 402"/>
                            <a:gd name="T5" fmla="*/ 63 h 450"/>
                            <a:gd name="T6" fmla="*/ 294 w 402"/>
                            <a:gd name="T7" fmla="*/ 93 h 450"/>
                            <a:gd name="T8" fmla="*/ 263 w 402"/>
                            <a:gd name="T9" fmla="*/ 31 h 450"/>
                            <a:gd name="T10" fmla="*/ 324 w 402"/>
                            <a:gd name="T11" fmla="*/ 31 h 450"/>
                            <a:gd name="T12" fmla="*/ 294 w 402"/>
                            <a:gd name="T13" fmla="*/ 93 h 450"/>
                            <a:gd name="T14" fmla="*/ 294 w 402"/>
                            <a:gd name="T15" fmla="*/ 388 h 450"/>
                            <a:gd name="T16" fmla="*/ 341 w 402"/>
                            <a:gd name="T17" fmla="*/ 341 h 450"/>
                            <a:gd name="T18" fmla="*/ 341 w 402"/>
                            <a:gd name="T19" fmla="*/ 310 h 450"/>
                            <a:gd name="T20" fmla="*/ 294 w 402"/>
                            <a:gd name="T21" fmla="*/ 264 h 450"/>
                            <a:gd name="T22" fmla="*/ 341 w 402"/>
                            <a:gd name="T23" fmla="*/ 310 h 450"/>
                            <a:gd name="T24" fmla="*/ 294 w 402"/>
                            <a:gd name="T25" fmla="*/ 233 h 450"/>
                            <a:gd name="T26" fmla="*/ 341 w 402"/>
                            <a:gd name="T27" fmla="*/ 186 h 450"/>
                            <a:gd name="T28" fmla="*/ 263 w 402"/>
                            <a:gd name="T29" fmla="*/ 388 h 450"/>
                            <a:gd name="T30" fmla="*/ 217 w 402"/>
                            <a:gd name="T31" fmla="*/ 341 h 450"/>
                            <a:gd name="T32" fmla="*/ 263 w 402"/>
                            <a:gd name="T33" fmla="*/ 388 h 450"/>
                            <a:gd name="T34" fmla="*/ 217 w 402"/>
                            <a:gd name="T35" fmla="*/ 310 h 450"/>
                            <a:gd name="T36" fmla="*/ 263 w 402"/>
                            <a:gd name="T37" fmla="*/ 264 h 450"/>
                            <a:gd name="T38" fmla="*/ 263 w 402"/>
                            <a:gd name="T39" fmla="*/ 233 h 450"/>
                            <a:gd name="T40" fmla="*/ 217 w 402"/>
                            <a:gd name="T41" fmla="*/ 186 h 450"/>
                            <a:gd name="T42" fmla="*/ 263 w 402"/>
                            <a:gd name="T43" fmla="*/ 233 h 450"/>
                            <a:gd name="T44" fmla="*/ 139 w 402"/>
                            <a:gd name="T45" fmla="*/ 388 h 450"/>
                            <a:gd name="T46" fmla="*/ 185 w 402"/>
                            <a:gd name="T47" fmla="*/ 341 h 450"/>
                            <a:gd name="T48" fmla="*/ 185 w 402"/>
                            <a:gd name="T49" fmla="*/ 310 h 450"/>
                            <a:gd name="T50" fmla="*/ 139 w 402"/>
                            <a:gd name="T51" fmla="*/ 264 h 450"/>
                            <a:gd name="T52" fmla="*/ 185 w 402"/>
                            <a:gd name="T53" fmla="*/ 310 h 450"/>
                            <a:gd name="T54" fmla="*/ 139 w 402"/>
                            <a:gd name="T55" fmla="*/ 233 h 450"/>
                            <a:gd name="T56" fmla="*/ 185 w 402"/>
                            <a:gd name="T57" fmla="*/ 186 h 450"/>
                            <a:gd name="T58" fmla="*/ 108 w 402"/>
                            <a:gd name="T59" fmla="*/ 388 h 450"/>
                            <a:gd name="T60" fmla="*/ 62 w 402"/>
                            <a:gd name="T61" fmla="*/ 341 h 450"/>
                            <a:gd name="T62" fmla="*/ 108 w 402"/>
                            <a:gd name="T63" fmla="*/ 388 h 450"/>
                            <a:gd name="T64" fmla="*/ 62 w 402"/>
                            <a:gd name="T65" fmla="*/ 310 h 450"/>
                            <a:gd name="T66" fmla="*/ 108 w 402"/>
                            <a:gd name="T67" fmla="*/ 264 h 450"/>
                            <a:gd name="T68" fmla="*/ 108 w 402"/>
                            <a:gd name="T69" fmla="*/ 233 h 450"/>
                            <a:gd name="T70" fmla="*/ 62 w 402"/>
                            <a:gd name="T71" fmla="*/ 186 h 450"/>
                            <a:gd name="T72" fmla="*/ 108 w 402"/>
                            <a:gd name="T73" fmla="*/ 233 h 450"/>
                            <a:gd name="T74" fmla="*/ 31 w 402"/>
                            <a:gd name="T75" fmla="*/ 155 h 450"/>
                            <a:gd name="T76" fmla="*/ 371 w 402"/>
                            <a:gd name="T77" fmla="*/ 419 h 450"/>
                            <a:gd name="T78" fmla="*/ 371 w 402"/>
                            <a:gd name="T79" fmla="*/ 450 h 450"/>
                            <a:gd name="T80" fmla="*/ 0 w 402"/>
                            <a:gd name="T81" fmla="*/ 419 h 450"/>
                            <a:gd name="T82" fmla="*/ 31 w 402"/>
                            <a:gd name="T83" fmla="*/ 47 h 450"/>
                            <a:gd name="T84" fmla="*/ 62 w 402"/>
                            <a:gd name="T85" fmla="*/ 62 h 450"/>
                            <a:gd name="T86" fmla="*/ 155 w 402"/>
                            <a:gd name="T87" fmla="*/ 62 h 450"/>
                            <a:gd name="T88" fmla="*/ 248 w 402"/>
                            <a:gd name="T89" fmla="*/ 47 h 450"/>
                            <a:gd name="T90" fmla="*/ 294 w 402"/>
                            <a:gd name="T91" fmla="*/ 109 h 450"/>
                            <a:gd name="T92" fmla="*/ 341 w 402"/>
                            <a:gd name="T93" fmla="*/ 47 h 450"/>
                            <a:gd name="T94" fmla="*/ 402 w 402"/>
                            <a:gd name="T95" fmla="*/ 78 h 450"/>
                            <a:gd name="T96" fmla="*/ 371 w 402"/>
                            <a:gd name="T97" fmla="*/ 45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left:0;text-align:left;margin-left:143.95pt;margin-top:59.45pt;width:9.9pt;height:1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" path="m107,93c91,93,77,79,77,63v,-32,,-32,,-32c77,14,91,,107,v18,,31,14,31,31c138,63,138,63,138,63v,16,-13,30,-31,30xm294,93c277,93,263,79,263,63v,-32,,-32,,-32c263,14,277,,294,v16,,30,14,30,31c324,63,324,63,324,63v,16,-14,30,-30,30xm341,388v-47,,-47,,-47,c294,341,294,341,294,341v47,,47,,47,l341,388xm341,310v-47,,-47,,-47,c294,264,294,264,294,264v47,,47,,47,l341,310xm341,233v-47,,-47,,-47,c294,186,294,186,294,186v47,,47,,47,l341,233xm263,388v-46,,-46,,-46,c217,341,217,341,217,341v46,,46,,46,l263,388xm263,310v-46,,-46,,-46,c217,264,217,264,217,264v46,,46,,46,l263,310xm263,233v-46,,-46,,-46,c217,186,217,186,217,186v46,,46,,46,l263,233xm185,388v-46,,-46,,-46,c139,341,139,341,139,341v46,,46,,46,l185,388xm185,310v-46,,-46,,-46,c139,264,139,264,139,264v46,,46,,46,l185,310xm185,233v-46,,-46,,-46,c139,186,139,186,139,186v46,,46,,46,l185,233xm108,388v-46,,-46,,-46,c62,341,62,341,62,341v46,,46,,46,l108,388xm108,310v-46,,-46,,-46,c62,264,62,264,62,264v46,,46,,46,l108,310xm108,233v-46,,-46,,-46,c62,186,62,186,62,186v46,,46,,46,l108,233xm371,155v-340,,-340,,-340,c31,419,31,419,31,419v340,,340,,340,l371,155xm371,450v-340,,-340,,-340,c14,450,,436,,419,,78,,78,,78,,60,14,47,31,47v31,,31,,31,c62,62,62,62,62,62v,26,20,47,46,47c134,109,155,88,155,62v,-15,,-15,,-15c248,47,248,47,248,47v,15,,15,,15c248,88,268,109,294,109v26,,47,-21,47,-47c341,47,341,47,341,47v30,,30,,30,c388,47,402,60,402,78v,341,,341,,341c402,436,388,450,371,450xe" fillcolor="#5b9bd5 [3204]" stroked="f">
                <v:path arrowok="t" o:connecttype="custom" o:connectlocs="24083,19647;33465,0;43161,19647;91952,29003;82256,9668;101335,9668;91952,29003;91952,121000;106652,106343;106652,96675;91952,82330;106652,96675;91952,72662;106652,58005;82256,121000;67869,106343;82256,121000;67869,96675;82256,82330;82256,72662;67869,58005;82256,72662;43474,121000;57861,106343;57861,96675;43474,82330;57861,96675;43474,72662;57861,58005;33778,121000;19391,106343;33778,121000;19391,96675;33778,82330;33778,72662;19391,58005;33778,72662;9696,48338;116034,130667;116034,140335;0,130667;9696,14657;19391,19335;48478,19335;77565,14657;91952,33992;106652,14657;125730,24325;116034,140335" o:connectangles="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4826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2513B1" wp14:editId="62712831">
                <wp:simplePos x="0" y="0"/>
                <wp:positionH relativeFrom="column">
                  <wp:posOffset>1407643</wp:posOffset>
                </wp:positionH>
                <wp:positionV relativeFrom="paragraph">
                  <wp:posOffset>1165860</wp:posOffset>
                </wp:positionV>
                <wp:extent cx="143510" cy="143510"/>
                <wp:effectExtent l="0" t="0" r="8890" b="8890"/>
                <wp:wrapNone/>
                <wp:docPr id="19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style="position:absolute;left:0;text-align:left;margin-left:110.85pt;margin-top:91.8pt;width:11.3pt;height:1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" path="m1905,2640c1502,2238,1118,1772,1302,1588v264,-264,493,-426,27,-1007c862,,550,446,295,702,,996,279,2095,1365,3180,2450,4265,3549,4545,3843,4250v256,-255,702,-566,121,-1033c3383,2750,3221,2979,2957,3243,2773,3426,2307,3042,1905,2640v,,,,,xe" fillcolor="#5b9bd5 [3204]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0360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FD72A" wp14:editId="228E274C">
                <wp:simplePos x="0" y="0"/>
                <wp:positionH relativeFrom="column">
                  <wp:posOffset>4547870</wp:posOffset>
                </wp:positionH>
                <wp:positionV relativeFrom="paragraph">
                  <wp:posOffset>1196975</wp:posOffset>
                </wp:positionV>
                <wp:extent cx="143510" cy="117475"/>
                <wp:effectExtent l="0" t="0" r="8890" b="0"/>
                <wp:wrapNone/>
                <wp:docPr id="227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90" o:spid="_x0000_s1026" style="position:absolute;left:0;text-align:left;margin-left:358.1pt;margin-top:94.25pt;width:11.3pt;height: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5b9bd5 [3204]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="00C9339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65B90" wp14:editId="37736BB2">
                <wp:simplePos x="0" y="0"/>
                <wp:positionH relativeFrom="column">
                  <wp:posOffset>4963160</wp:posOffset>
                </wp:positionH>
                <wp:positionV relativeFrom="paragraph">
                  <wp:posOffset>732155</wp:posOffset>
                </wp:positionV>
                <wp:extent cx="179705" cy="163195"/>
                <wp:effectExtent l="0" t="0" r="0" b="8255"/>
                <wp:wrapNone/>
                <wp:docPr id="607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63195"/>
                        </a:xfrm>
                        <a:custGeom>
                          <a:avLst/>
                          <a:gdLst>
                            <a:gd name="T0" fmla="*/ 1765 w 3753"/>
                            <a:gd name="T1" fmla="*/ 3093 h 3436"/>
                            <a:gd name="T2" fmla="*/ 1781 w 3753"/>
                            <a:gd name="T3" fmla="*/ 3082 h 3436"/>
                            <a:gd name="T4" fmla="*/ 3447 w 3753"/>
                            <a:gd name="T5" fmla="*/ 1416 h 3436"/>
                            <a:gd name="T6" fmla="*/ 3453 w 3753"/>
                            <a:gd name="T7" fmla="*/ 1410 h 3436"/>
                            <a:gd name="T8" fmla="*/ 3459 w 3753"/>
                            <a:gd name="T9" fmla="*/ 1404 h 3436"/>
                            <a:gd name="T10" fmla="*/ 3447 w 3753"/>
                            <a:gd name="T11" fmla="*/ 306 h 3436"/>
                            <a:gd name="T12" fmla="*/ 2345 w 3753"/>
                            <a:gd name="T13" fmla="*/ 298 h 3436"/>
                            <a:gd name="T14" fmla="*/ 2341 w 3753"/>
                            <a:gd name="T15" fmla="*/ 301 h 3436"/>
                            <a:gd name="T16" fmla="*/ 2336 w 3753"/>
                            <a:gd name="T17" fmla="*/ 306 h 3436"/>
                            <a:gd name="T18" fmla="*/ 1101 w 3753"/>
                            <a:gd name="T19" fmla="*/ 1541 h 3436"/>
                            <a:gd name="T20" fmla="*/ 1081 w 3753"/>
                            <a:gd name="T21" fmla="*/ 1567 h 3436"/>
                            <a:gd name="T22" fmla="*/ 1107 w 3753"/>
                            <a:gd name="T23" fmla="*/ 2329 h 3436"/>
                            <a:gd name="T24" fmla="*/ 1869 w 3753"/>
                            <a:gd name="T25" fmla="*/ 2354 h 3436"/>
                            <a:gd name="T26" fmla="*/ 1895 w 3753"/>
                            <a:gd name="T27" fmla="*/ 2334 h 3436"/>
                            <a:gd name="T28" fmla="*/ 1900 w 3753"/>
                            <a:gd name="T29" fmla="*/ 2329 h 3436"/>
                            <a:gd name="T30" fmla="*/ 2852 w 3753"/>
                            <a:gd name="T31" fmla="*/ 1377 h 3436"/>
                            <a:gd name="T32" fmla="*/ 2852 w 3753"/>
                            <a:gd name="T33" fmla="*/ 1139 h 3436"/>
                            <a:gd name="T34" fmla="*/ 2614 w 3753"/>
                            <a:gd name="T35" fmla="*/ 1139 h 3436"/>
                            <a:gd name="T36" fmla="*/ 1662 w 3753"/>
                            <a:gd name="T37" fmla="*/ 2091 h 3436"/>
                            <a:gd name="T38" fmla="*/ 1345 w 3753"/>
                            <a:gd name="T39" fmla="*/ 2091 h 3436"/>
                            <a:gd name="T40" fmla="*/ 1345 w 3753"/>
                            <a:gd name="T41" fmla="*/ 1774 h 3436"/>
                            <a:gd name="T42" fmla="*/ 1344 w 3753"/>
                            <a:gd name="T43" fmla="*/ 1774 h 3436"/>
                            <a:gd name="T44" fmla="*/ 2575 w 3753"/>
                            <a:gd name="T45" fmla="*/ 544 h 3436"/>
                            <a:gd name="T46" fmla="*/ 3209 w 3753"/>
                            <a:gd name="T47" fmla="*/ 544 h 3436"/>
                            <a:gd name="T48" fmla="*/ 3209 w 3753"/>
                            <a:gd name="T49" fmla="*/ 1178 h 3436"/>
                            <a:gd name="T50" fmla="*/ 3209 w 3753"/>
                            <a:gd name="T51" fmla="*/ 1179 h 3436"/>
                            <a:gd name="T52" fmla="*/ 1583 w 3753"/>
                            <a:gd name="T53" fmla="*/ 2804 h 3436"/>
                            <a:gd name="T54" fmla="*/ 631 w 3753"/>
                            <a:gd name="T55" fmla="*/ 2804 h 3436"/>
                            <a:gd name="T56" fmla="*/ 631 w 3753"/>
                            <a:gd name="T57" fmla="*/ 1853 h 3436"/>
                            <a:gd name="T58" fmla="*/ 1979 w 3753"/>
                            <a:gd name="T59" fmla="*/ 504 h 3436"/>
                            <a:gd name="T60" fmla="*/ 1979 w 3753"/>
                            <a:gd name="T61" fmla="*/ 266 h 3436"/>
                            <a:gd name="T62" fmla="*/ 1742 w 3753"/>
                            <a:gd name="T63" fmla="*/ 266 h 3436"/>
                            <a:gd name="T64" fmla="*/ 353 w 3753"/>
                            <a:gd name="T65" fmla="*/ 1654 h 3436"/>
                            <a:gd name="T66" fmla="*/ 342 w 3753"/>
                            <a:gd name="T67" fmla="*/ 1670 h 3436"/>
                            <a:gd name="T68" fmla="*/ 392 w 3753"/>
                            <a:gd name="T69" fmla="*/ 3043 h 3436"/>
                            <a:gd name="T70" fmla="*/ 1765 w 3753"/>
                            <a:gd name="T71" fmla="*/ 3093 h 34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753" h="3436">
                              <a:moveTo>
                                <a:pt x="1765" y="3093"/>
                              </a:moveTo>
                              <a:cubicBezTo>
                                <a:pt x="1771" y="3089"/>
                                <a:pt x="1776" y="3087"/>
                                <a:pt x="1781" y="3082"/>
                              </a:cubicBezTo>
                              <a:cubicBezTo>
                                <a:pt x="3447" y="1416"/>
                                <a:pt x="3447" y="1416"/>
                                <a:pt x="3447" y="1416"/>
                              </a:cubicBezTo>
                              <a:cubicBezTo>
                                <a:pt x="3453" y="1410"/>
                                <a:pt x="3453" y="1410"/>
                                <a:pt x="3453" y="1410"/>
                              </a:cubicBezTo>
                              <a:cubicBezTo>
                                <a:pt x="3456" y="1408"/>
                                <a:pt x="3457" y="1406"/>
                                <a:pt x="3459" y="1404"/>
                              </a:cubicBezTo>
                              <a:cubicBezTo>
                                <a:pt x="3753" y="1096"/>
                                <a:pt x="3750" y="609"/>
                                <a:pt x="3447" y="306"/>
                              </a:cubicBezTo>
                              <a:cubicBezTo>
                                <a:pt x="3143" y="2"/>
                                <a:pt x="2653" y="0"/>
                                <a:pt x="2345" y="298"/>
                              </a:cubicBezTo>
                              <a:cubicBezTo>
                                <a:pt x="2344" y="299"/>
                                <a:pt x="2342" y="299"/>
                                <a:pt x="2341" y="301"/>
                              </a:cubicBezTo>
                              <a:cubicBezTo>
                                <a:pt x="2336" y="306"/>
                                <a:pt x="2336" y="306"/>
                                <a:pt x="2336" y="306"/>
                              </a:cubicBezTo>
                              <a:cubicBezTo>
                                <a:pt x="1101" y="1541"/>
                                <a:pt x="1101" y="1541"/>
                                <a:pt x="1101" y="1541"/>
                              </a:cubicBezTo>
                              <a:cubicBezTo>
                                <a:pt x="1092" y="1550"/>
                                <a:pt x="1086" y="1558"/>
                                <a:pt x="1081" y="1567"/>
                              </a:cubicBezTo>
                              <a:cubicBezTo>
                                <a:pt x="890" y="1788"/>
                                <a:pt x="897" y="2120"/>
                                <a:pt x="1107" y="2329"/>
                              </a:cubicBezTo>
                              <a:cubicBezTo>
                                <a:pt x="1316" y="2538"/>
                                <a:pt x="1649" y="2545"/>
                                <a:pt x="1869" y="2354"/>
                              </a:cubicBezTo>
                              <a:cubicBezTo>
                                <a:pt x="1878" y="2349"/>
                                <a:pt x="1886" y="2343"/>
                                <a:pt x="1895" y="2334"/>
                              </a:cubicBezTo>
                              <a:cubicBezTo>
                                <a:pt x="1900" y="2329"/>
                                <a:pt x="1900" y="2329"/>
                                <a:pt x="1900" y="2329"/>
                              </a:cubicBezTo>
                              <a:cubicBezTo>
                                <a:pt x="2852" y="1377"/>
                                <a:pt x="2852" y="1377"/>
                                <a:pt x="2852" y="1377"/>
                              </a:cubicBezTo>
                              <a:cubicBezTo>
                                <a:pt x="2918" y="1311"/>
                                <a:pt x="2918" y="1204"/>
                                <a:pt x="2852" y="1139"/>
                              </a:cubicBezTo>
                              <a:cubicBezTo>
                                <a:pt x="2786" y="1073"/>
                                <a:pt x="2680" y="1073"/>
                                <a:pt x="2614" y="1139"/>
                              </a:cubicBezTo>
                              <a:cubicBezTo>
                                <a:pt x="1662" y="2091"/>
                                <a:pt x="1662" y="2091"/>
                                <a:pt x="1662" y="2091"/>
                              </a:cubicBezTo>
                              <a:cubicBezTo>
                                <a:pt x="1574" y="2178"/>
                                <a:pt x="1432" y="2179"/>
                                <a:pt x="1345" y="2091"/>
                              </a:cubicBezTo>
                              <a:cubicBezTo>
                                <a:pt x="1257" y="2003"/>
                                <a:pt x="1257" y="1861"/>
                                <a:pt x="1345" y="1774"/>
                              </a:cubicBezTo>
                              <a:cubicBezTo>
                                <a:pt x="1344" y="1774"/>
                                <a:pt x="1344" y="1774"/>
                                <a:pt x="1344" y="1774"/>
                              </a:cubicBezTo>
                              <a:cubicBezTo>
                                <a:pt x="2575" y="544"/>
                                <a:pt x="2575" y="544"/>
                                <a:pt x="2575" y="544"/>
                              </a:cubicBezTo>
                              <a:cubicBezTo>
                                <a:pt x="2750" y="368"/>
                                <a:pt x="3034" y="368"/>
                                <a:pt x="3209" y="544"/>
                              </a:cubicBezTo>
                              <a:cubicBezTo>
                                <a:pt x="3385" y="719"/>
                                <a:pt x="3385" y="1003"/>
                                <a:pt x="3209" y="1178"/>
                              </a:cubicBezTo>
                              <a:cubicBezTo>
                                <a:pt x="3209" y="1179"/>
                                <a:pt x="3209" y="1179"/>
                                <a:pt x="3209" y="1179"/>
                              </a:cubicBezTo>
                              <a:cubicBezTo>
                                <a:pt x="1583" y="2804"/>
                                <a:pt x="1583" y="2804"/>
                                <a:pt x="1583" y="2804"/>
                              </a:cubicBezTo>
                              <a:cubicBezTo>
                                <a:pt x="1320" y="3068"/>
                                <a:pt x="894" y="3068"/>
                                <a:pt x="631" y="2804"/>
                              </a:cubicBezTo>
                              <a:cubicBezTo>
                                <a:pt x="368" y="2542"/>
                                <a:pt x="368" y="2116"/>
                                <a:pt x="631" y="1853"/>
                              </a:cubicBezTo>
                              <a:cubicBezTo>
                                <a:pt x="1979" y="504"/>
                                <a:pt x="1979" y="504"/>
                                <a:pt x="1979" y="504"/>
                              </a:cubicBezTo>
                              <a:cubicBezTo>
                                <a:pt x="2045" y="439"/>
                                <a:pt x="2045" y="332"/>
                                <a:pt x="1979" y="266"/>
                              </a:cubicBezTo>
                              <a:cubicBezTo>
                                <a:pt x="1914" y="200"/>
                                <a:pt x="1807" y="200"/>
                                <a:pt x="1742" y="266"/>
                              </a:cubicBezTo>
                              <a:cubicBezTo>
                                <a:pt x="353" y="1654"/>
                                <a:pt x="353" y="1654"/>
                                <a:pt x="353" y="1654"/>
                              </a:cubicBezTo>
                              <a:cubicBezTo>
                                <a:pt x="348" y="1659"/>
                                <a:pt x="346" y="1665"/>
                                <a:pt x="342" y="1670"/>
                              </a:cubicBezTo>
                              <a:cubicBezTo>
                                <a:pt x="0" y="2067"/>
                                <a:pt x="16" y="2666"/>
                                <a:pt x="392" y="3043"/>
                              </a:cubicBezTo>
                              <a:cubicBezTo>
                                <a:pt x="769" y="3419"/>
                                <a:pt x="1369" y="3436"/>
                                <a:pt x="1765" y="3093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left:0;text-align:left;margin-left:390.8pt;margin-top:57.65pt;width:14.15pt;height:1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53,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" path="m1765,3093v6,-4,11,-6,16,-11c3447,1416,3447,1416,3447,1416v6,-6,6,-6,6,-6c3456,1408,3457,1406,3459,1404,3753,1096,3750,609,3447,306,3143,2,2653,,2345,298v-1,1,-3,1,-4,3c2336,306,2336,306,2336,306,1101,1541,1101,1541,1101,1541v-9,9,-15,17,-20,26c890,1788,897,2120,1107,2329v209,209,542,216,762,25c1878,2349,1886,2343,1895,2334v5,-5,5,-5,5,-5c2852,1377,2852,1377,2852,1377v66,-66,66,-173,,-238c2786,1073,2680,1073,2614,1139v-952,952,-952,952,-952,952c1574,2178,1432,2179,1345,2091v-88,-88,-88,-230,,-317c1344,1774,1344,1774,1344,1774,2575,544,2575,544,2575,544v175,-176,459,-176,634,c3385,719,3385,1003,3209,1178v,1,,1,,1c1583,2804,1583,2804,1583,2804v-263,264,-689,264,-952,c368,2542,368,2116,631,1853,1979,504,1979,504,1979,504v66,-65,66,-172,,-238c1914,200,1807,200,1742,266,353,1654,353,1654,353,1654v-5,5,-7,11,-11,16c,2067,16,2666,392,3043v377,376,977,393,1373,50e" fillcolor="#5b9bd5 [3204]" stroked="f">
                <v:path arrowok="t" o:connecttype="custom" o:connectlocs="84514,146904;85280,146382;165053,67254;165340,66969;165627,66684;165053,14534;112286,14154;112094,14296;111855,14534;52719,73191;51762,74426;53007,110617;89493,111805;90738,110855;90978,110617;136562,65401;136562,54098;125166,54098;79582,99313;64403,99313;64403,84257;64355,84257;123299,25838;153657,25838;153657,55950;153657,55997;75799,133178;30214,133178;30214,88009;94761,23938;94761,12634;83412,12634;16903,78558;16376,79318;18770,144529;84514,146904" o:connectangles="0,0,0,0,0,0,0,0,0,0,0,0,0,0,0,0,0,0,0,0,0,0,0,0,0,0,0,0,0,0,0,0,0,0,0,0"/>
                <o:lock v:ext="edit" aspectratio="t"/>
              </v:shape>
            </w:pict>
          </mc:Fallback>
        </mc:AlternateContent>
      </w:r>
      <w:r w:rsidR="006B09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C9CFDA" wp14:editId="5537A740">
                <wp:simplePos x="0" y="0"/>
                <wp:positionH relativeFrom="page">
                  <wp:posOffset>535305</wp:posOffset>
                </wp:positionH>
                <wp:positionV relativeFrom="paragraph">
                  <wp:posOffset>-36195</wp:posOffset>
                </wp:positionV>
                <wp:extent cx="6596380" cy="1464945"/>
                <wp:effectExtent l="0" t="0" r="0" b="127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9B" w:rsidRDefault="00737A9B"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pacing w:val="60"/>
                                <w:sz w:val="52"/>
                              </w:rPr>
                              <w:t>朱毅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6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6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60"/>
                                <w:sz w:val="20"/>
                              </w:rPr>
                              <w:tab/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beforeLines="75" w:before="234" w:line="640" w:lineRule="exact"/>
                              <w:ind w:leftChars="250" w:left="52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26</w:t>
                            </w:r>
                            <w:r w:rsidR="00D8630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岁，现居地：西安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java开发工程师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640" w:lineRule="exact"/>
                              <w:ind w:leftChars="250" w:left="52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13588211351                            13588211351@163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6" o:spid="_x0000_s1026" type="#_x0000_t202" style="position:absolute;left:0;text-align:left;margin-left:42.15pt;margin-top:-2.85pt;width:519.4pt;height:115.35pt;z-index: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" filled="f" stroked="f" strokeweight=".5pt">
                <v:textbox style="mso-fit-shape-to-text:t">
                  <w:txbxContent>
                    <w:p w:rsidR="00737A9B" w:rsidRDefault="00737A9B">
                      <w:pPr>
                        <w:snapToGrid w:val="0"/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pacing w:val="60"/>
                          <w:sz w:val="52"/>
                        </w:rPr>
                        <w:t>朱毅</w:t>
                      </w:r>
                      <w:r>
                        <w:rPr>
                          <w:rFonts w:ascii="微软雅黑" w:eastAsia="微软雅黑" w:hAnsi="微软雅黑" w:hint="eastAsia"/>
                          <w:spacing w:val="60"/>
                          <w:sz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pacing w:val="6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pacing w:val="60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pacing w:val="60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pacing w:val="60"/>
                          <w:sz w:val="20"/>
                        </w:rPr>
                        <w:tab/>
                      </w:r>
                    </w:p>
                    <w:p w:rsidR="00737A9B" w:rsidRDefault="00737A9B">
                      <w:pPr>
                        <w:snapToGrid w:val="0"/>
                        <w:spacing w:beforeLines="75" w:before="234" w:line="640" w:lineRule="exact"/>
                        <w:ind w:leftChars="250" w:left="52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26</w:t>
                      </w:r>
                      <w:r w:rsidR="00D8630C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岁，现居地：西安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求职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java开发工程师</w:t>
                      </w:r>
                    </w:p>
                    <w:p w:rsidR="00737A9B" w:rsidRDefault="00737A9B">
                      <w:pPr>
                        <w:snapToGrid w:val="0"/>
                        <w:spacing w:line="640" w:lineRule="exact"/>
                        <w:ind w:leftChars="250" w:left="52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13588211351                            13588211351@163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718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3182DBC" wp14:editId="619F619B">
                <wp:simplePos x="0" y="0"/>
                <wp:positionH relativeFrom="column">
                  <wp:posOffset>-2540</wp:posOffset>
                </wp:positionH>
                <wp:positionV relativeFrom="paragraph">
                  <wp:posOffset>4679315</wp:posOffset>
                </wp:positionV>
                <wp:extent cx="6656070" cy="326390"/>
                <wp:effectExtent l="0" t="0" r="1206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798" cy="326390"/>
                          <a:chOff x="0" y="0"/>
                          <a:chExt cx="6655798" cy="32639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A9B" w:rsidRDefault="00737A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400175" y="171450"/>
                            <a:ext cx="52556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104775"/>
                            <a:ext cx="180000" cy="130710"/>
                          </a:xfrm>
                          <a:custGeom>
                            <a:avLst/>
                            <a:gdLst>
                              <a:gd name="T0" fmla="*/ 161 w 490"/>
                              <a:gd name="T1" fmla="*/ 219 h 355"/>
                              <a:gd name="T2" fmla="*/ 73 w 490"/>
                              <a:gd name="T3" fmla="*/ 178 h 355"/>
                              <a:gd name="T4" fmla="*/ 0 w 490"/>
                              <a:gd name="T5" fmla="*/ 264 h 355"/>
                              <a:gd name="T6" fmla="*/ 3 w 490"/>
                              <a:gd name="T7" fmla="*/ 324 h 355"/>
                              <a:gd name="T8" fmla="*/ 170 w 490"/>
                              <a:gd name="T9" fmla="*/ 324 h 355"/>
                              <a:gd name="T10" fmla="*/ 172 w 490"/>
                              <a:gd name="T11" fmla="*/ 256 h 355"/>
                              <a:gd name="T12" fmla="*/ 147 w 490"/>
                              <a:gd name="T13" fmla="*/ 99 h 355"/>
                              <a:gd name="T14" fmla="*/ 25 w 490"/>
                              <a:gd name="T15" fmla="*/ 99 h 355"/>
                              <a:gd name="T16" fmla="*/ 487 w 490"/>
                              <a:gd name="T17" fmla="*/ 0 h 355"/>
                              <a:gd name="T18" fmla="*/ 207 w 490"/>
                              <a:gd name="T19" fmla="*/ 3 h 355"/>
                              <a:gd name="T20" fmla="*/ 207 w 490"/>
                              <a:gd name="T21" fmla="*/ 351 h 355"/>
                              <a:gd name="T22" fmla="*/ 487 w 490"/>
                              <a:gd name="T23" fmla="*/ 355 h 355"/>
                              <a:gd name="T24" fmla="*/ 490 w 490"/>
                              <a:gd name="T25" fmla="*/ 3 h 355"/>
                              <a:gd name="T26" fmla="*/ 233 w 490"/>
                              <a:gd name="T27" fmla="*/ 37 h 355"/>
                              <a:gd name="T28" fmla="*/ 466 w 490"/>
                              <a:gd name="T29" fmla="*/ 39 h 355"/>
                              <a:gd name="T30" fmla="*/ 463 w 490"/>
                              <a:gd name="T31" fmla="*/ 77 h 355"/>
                              <a:gd name="T32" fmla="*/ 235 w 490"/>
                              <a:gd name="T33" fmla="*/ 77 h 355"/>
                              <a:gd name="T34" fmla="*/ 231 w 490"/>
                              <a:gd name="T35" fmla="*/ 39 h 355"/>
                              <a:gd name="T36" fmla="*/ 466 w 490"/>
                              <a:gd name="T37" fmla="*/ 315 h 355"/>
                              <a:gd name="T38" fmla="*/ 234 w 490"/>
                              <a:gd name="T39" fmla="*/ 318 h 355"/>
                              <a:gd name="T40" fmla="*/ 231 w 490"/>
                              <a:gd name="T41" fmla="*/ 280 h 355"/>
                              <a:gd name="T42" fmla="*/ 349 w 490"/>
                              <a:gd name="T43" fmla="*/ 278 h 355"/>
                              <a:gd name="T44" fmla="*/ 466 w 490"/>
                              <a:gd name="T45" fmla="*/ 281 h 355"/>
                              <a:gd name="T46" fmla="*/ 231 w 490"/>
                              <a:gd name="T47" fmla="*/ 235 h 355"/>
                              <a:gd name="T48" fmla="*/ 233 w 490"/>
                              <a:gd name="T49" fmla="*/ 197 h 355"/>
                              <a:gd name="T50" fmla="*/ 463 w 490"/>
                              <a:gd name="T51" fmla="*/ 197 h 355"/>
                              <a:gd name="T52" fmla="*/ 466 w 490"/>
                              <a:gd name="T53" fmla="*/ 235 h 355"/>
                              <a:gd name="T54" fmla="*/ 233 w 490"/>
                              <a:gd name="T55" fmla="*/ 238 h 355"/>
                              <a:gd name="T56" fmla="*/ 463 w 490"/>
                              <a:gd name="T57" fmla="*/ 157 h 355"/>
                              <a:gd name="T58" fmla="*/ 234 w 490"/>
                              <a:gd name="T59" fmla="*/ 157 h 355"/>
                              <a:gd name="T60" fmla="*/ 231 w 490"/>
                              <a:gd name="T61" fmla="*/ 120 h 355"/>
                              <a:gd name="T62" fmla="*/ 349 w 490"/>
                              <a:gd name="T63" fmla="*/ 117 h 355"/>
                              <a:gd name="T64" fmla="*/ 466 w 490"/>
                              <a:gd name="T65" fmla="*/ 120 h 355"/>
                              <a:gd name="T66" fmla="*/ 463 w 490"/>
                              <a:gd name="T67" fmla="*/ 157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7" style="position:absolute;left:0;text-align:left;margin-left:-.2pt;margin-top:368.45pt;width:524.1pt;height:25.7pt;z-index:251693056" coordsize="66557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">
                <v:shape id="文本框 7" o:spid="_x0000_s1028" type="#_x0000_t202" style="position:absolute;left:3524;width:11519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fc70A&#10;AADaAAAADwAAAGRycy9kb3ducmV2LnhtbESPwQrCMBBE74L/EFbwIjbVg0o1iggFb2L1A5ZmbavN&#10;pjTR1r83guBxmJk3zGbXm1q8qHWVZQWzKAZBnFtdcaHgekmnKxDOI2usLZOCNznYbYeDDSbadnym&#10;V+YLESDsElRQet8kUrq8JIMusg1x8G62NeiDbAupW+wC3NRyHscLabDisFBiQ4eS8kf2NArsvJvU&#10;52yWHk7dPY1PT7pkjpQaj/r9GoSn3v/Dv/ZRK1jC90q4AX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8fc70AAADaAAAADwAAAAAAAAAAAAAAAACYAgAAZHJzL2Rvd25yZXYu&#10;eG1sUEsFBgAAAAAEAAQA9QAAAIIDAAAAAA==&#10;" filled="f" stroked="f" strokeweight=".5pt">
                  <v:textbox style="mso-fit-shape-to-text:t">
                    <w:txbxContent>
                      <w:p w:rsidR="00737A9B" w:rsidRDefault="00737A9B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8" o:spid="_x0000_s1029" style="position:absolute;visibility:visible;mso-wrap-style:square" from="14001,1714" to="6655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cuL8AAADaAAAADwAAAGRycy9kb3ducmV2LnhtbERPy4rCMBTdC/5DuMLsNHUEkWoUFQZd&#10;OIupxfWluX3Y5qYkUTt/bxYDszyc92Y3mE48yfnGsoL5LAFBXFjdcKUgv35NVyB8QNbYWSYFv+Rh&#10;tx2PNphq++IfemahEjGEfYoK6hD6VEpf1GTQz2xPHLnSOoMhQldJ7fAVw00nP5NkKQ02HBtq7OlY&#10;U9FmD6PgtlrM21OxzPLDxd57N5Rt+C6V+pgM+zWIQEP4F/+5z1pB3BqvxBsgt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chcuL8AAADaAAAADwAAAAAAAAAAAAAAAACh&#10;AgAAZHJzL2Rvd25yZXYueG1sUEsFBgAAAAAEAAQA+QAAAI0DAAAAAA==&#10;" strokecolor="#bfbfbf [2412]" strokeweight="1pt">
                  <v:stroke joinstyle="miter"/>
                </v:line>
                <v:oval id="椭圆 111" o:spid="_x0000_s1030" style="position:absolute;top:285;width:287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mor8A&#10;AADbAAAADwAAAGRycy9kb3ducmV2LnhtbESPzQrCMBCE74LvEFbwpqk9qFSjiCB48OIfXpdmbavN&#10;piRR69sbQfA4zMw3zHzZmlo8yfnKsoLRMAFBnFtdcaHgdNwMpiB8QNZYWyYFb/KwXHQ7c8y0ffGe&#10;nodQiAhhn6GCMoQmk9LnJRn0Q9sQR+9qncEQpSukdviKcFPLNEnG0mDFcaHEhtYl5ffDwygo3P78&#10;Xp+S66WRFU1yd7vsxkel+r12NQMRqA3/8K+91QrSFL5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KWaivwAAANsAAAAPAAAAAAAAAAAAAAAAAJgCAABkcnMvZG93bnJl&#10;di54bWxQSwUGAAAAAAQABAD1AAAAhAMAAAAA&#10;" fillcolor="#5b9bd5 [3204]" stroked="f" strokeweight="1pt">
                  <v:stroke joinstyle="miter"/>
                  <v:path arrowok="t"/>
                  <o:lock v:ext="edit" aspectratio="t"/>
                </v:oval>
                <v:shape id="Freeform 5" o:spid="_x0000_s1031" style="position:absolute;left:476;top:1047;width:1800;height:1307;visibility:visible;mso-wrap-style:square;v-text-anchor:top" coordsize="49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TE8QA&#10;AADbAAAADwAAAGRycy9kb3ducmV2LnhtbESPT2sCMRTE74V+h/AKvdVEoWJXo4hQUA8F/0Cvj81z&#10;s7h52W6iZv30jVDocZiZ3zCzRXKNuFIXas8ahgMFgrj0puZKw/Hw+TYBESKywcYzaegpwGL+/DTD&#10;wvgb7+i6j5XIEA4FarAxtoWUobTkMAx8S5y9k+8cxiy7SpoObxnuGjlSaiwd1pwXLLa0slSe9xen&#10;YbtSl9T0J3X/qTYfk92X7b+PSevXl7ScgoiU4n/4r702Gkbv8Pi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CkxPEAAAA2wAAAA8AAAAAAAAAAAAAAAAAmAIAAGRycy9k&#10;b3ducmV2LnhtbFBLBQYAAAAABAAEAPUAAACJAwAAAAA=&#10;" path="m172,256v,-13,-4,-26,-11,-37c153,205,141,194,127,187,110,178,92,175,73,178v-15,2,-29,8,-41,18c10,214,,236,,264v,19,,38,,57c,324,,324,3,324v134,,134,,134,c148,324,159,324,170,324v2,,3,,3,-2c173,300,173,278,172,256xm86,159v33,,61,-26,61,-60c147,65,120,39,87,39,53,39,26,65,25,99v,33,27,60,61,60xm487,c395,,302,,210,v-2,,-3,,-3,3c207,61,207,119,207,177v,174,,174,,174c207,355,207,355,210,355v93,,185,,277,c490,355,490,355,490,352,490,3,490,3,490,3v,-3,,-3,-3,-3xm233,37v77,,154,,231,c465,37,466,37,466,39v,12,,23,,35c466,76,465,77,463,77v-38,,-76,,-114,c235,77,235,77,235,77v-4,,-4,,-4,-4c231,62,231,51,231,39v,-2,,-2,2,-2xm466,315v,2,,3,-3,3c387,318,310,318,234,318v-2,,-3,-1,-3,-3c231,304,231,292,231,280v,-2,1,-2,3,-2c272,278,310,278,349,278v38,,76,,114,c465,278,466,278,466,281v,11,,23,,34xm231,235v,-12,,-24,,-35c231,198,231,197,233,197v38,,77,,115,c386,197,425,197,463,197v3,,3,,3,4c466,212,466,224,466,235v,2,,3,-2,3c387,237,310,237,233,238v-1,,-2,-1,-2,-3xm463,157v-56,,-112,,-167,c275,157,254,157,234,157v-2,,-3,,-3,-2c231,143,231,132,231,120v,-2,1,-3,3,-3c272,117,310,117,349,117v38,,76,,114,c466,117,466,117,466,120v,12,,23,,34c466,157,465,157,463,157xe" fillcolor="white [3212]" stroked="f">
                  <v:path arrowok="t" o:connecttype="custom" o:connectlocs="59143,80635;26816,65539;0,97204;1102,119296;62449,119296;63184,94258;54000,36452;9184,36452;178898,0;76041,1105;76041,129237;178898,130710;180000,1105;85592,13623;171184,14360;170082,28351;86327,28351;84857,14360;171184,115982;85959,117087;84857,103095;128204,102359;171184,103463;84857,86526;85592,72535;170082,72535;171184,86526;85592,87631;170082,57807;85959,57807;84857,44184;128204,43079;171184,44184;170082,57807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6771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706F1F" wp14:editId="0663BCC0">
                <wp:simplePos x="0" y="0"/>
                <wp:positionH relativeFrom="column">
                  <wp:posOffset>-74295</wp:posOffset>
                </wp:positionH>
                <wp:positionV relativeFrom="paragraph">
                  <wp:posOffset>2056765</wp:posOffset>
                </wp:positionV>
                <wp:extent cx="6857365" cy="7645400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764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2013.09-2017.06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浙江科技学院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   本科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熟悉Java面向对象编程、可独立开发模块。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  <w:t>2、熟悉商城后台系统开发，有一定的商城开发经验。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、熟练使用IDEA、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HBuilder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、Eclipse、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VisualStudioCode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开发工具的基本使用。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、熟悉使用MySQL、Oracle数据库。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、熟悉使用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、Maven流行框架开发项目。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、熟悉使用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版本控制。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  <w:t>7、熟悉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/Servlet、HTML、JavaScript、CSS、Ajax、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等表现层技术的基本使用。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2017.07-2018.02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>杭州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>魔厨科技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有限公司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Java开发工程师</w:t>
                            </w:r>
                          </w:p>
                          <w:p w:rsidR="00737A9B" w:rsidRDefault="00737A9B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62626" w:themeColor="text1" w:themeTint="D9"/>
                              </w:rPr>
                              <w:t>工作内容：</w:t>
                            </w:r>
                          </w:p>
                          <w:p w:rsidR="00737A9B" w:rsidRDefault="00737A9B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1、 参与开发OA办公系统，负责开发系统的授权，菜单管理，用户管理，角色管理，组织机构的模块开发。</w:t>
                            </w:r>
                          </w:p>
                          <w:p w:rsidR="00737A9B" w:rsidRDefault="00737A9B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2、 参与开发项目：吉祥苑物业管理系统，主要负责业主管理模块功能开发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。</w:t>
                            </w:r>
                          </w:p>
                          <w:p w:rsidR="00737A9B" w:rsidRDefault="00737A9B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:rsidR="00737A9B" w:rsidRDefault="005F6516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>2018.03-2019.03</w:t>
                            </w:r>
                            <w:r w:rsidR="00737A9B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                       杭州泰基科技有限公司                      Java</w:t>
                            </w:r>
                            <w:r w:rsidR="00737A9B"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>开发工程师</w:t>
                            </w:r>
                          </w:p>
                          <w:p w:rsidR="00737A9B" w:rsidRPr="00A66297" w:rsidRDefault="00737A9B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62626" w:themeColor="text1" w:themeTint="D9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</w:rPr>
                              <w:t>内容：</w:t>
                            </w:r>
                            <w:r w:rsidR="00A66297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br/>
                            </w:r>
                            <w:r w:rsidR="00A66297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参与对云商城所负责模块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代码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功能测试。</w:t>
                            </w:r>
                          </w:p>
                          <w:p w:rsidR="00737A9B" w:rsidRDefault="00A66297">
                            <w:pPr>
                              <w:tabs>
                                <w:tab w:val="left" w:pos="2727"/>
                                <w:tab w:val="left" w:pos="5846"/>
                              </w:tabs>
                              <w:snapToGrid w:val="0"/>
                              <w:spacing w:line="38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2</w:t>
                            </w:r>
                            <w:r w:rsidR="00737A9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 xml:space="preserve">、 </w:t>
                            </w:r>
                            <w:r w:rsidR="00737A9B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参加</w:t>
                            </w:r>
                            <w:r w:rsidR="00737A9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迷你荷包项目</w:t>
                            </w:r>
                            <w:r w:rsidR="00737A9B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开发</w:t>
                            </w:r>
                            <w:r w:rsidR="00737A9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，</w:t>
                            </w:r>
                            <w:r w:rsidR="00737A9B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负责</w:t>
                            </w:r>
                            <w:r w:rsidR="00737A9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262626" w:themeColor="text1" w:themeTint="D9"/>
                              </w:rPr>
                              <w:t>注册/登录、用户账户、贷款申请、审核</w:t>
                            </w:r>
                            <w:r w:rsidR="00737A9B">
                              <w:rPr>
                                <w:rFonts w:ascii="微软雅黑" w:eastAsia="微软雅黑" w:hAnsi="微软雅黑" w:cs="微软雅黑"/>
                                <w:bCs/>
                                <w:color w:val="262626" w:themeColor="text1" w:themeTint="D9"/>
                              </w:rPr>
                              <w:t>模块代码编写功能实现。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4" o:spid="_x0000_s1032" type="#_x0000_t202" style="position:absolute;left:0;text-align:left;margin-left:-5.85pt;margin-top:161.95pt;width:539.95pt;height:60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" filled="f" stroked="f" strokeweight=".5pt">
                <v:textbox>
                  <w:txbxContent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2013.09-2017.06      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浙江科技学院          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   本科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熟悉Java面向对象编程、可独立开发模块。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  <w:t>2、熟悉商城后台系统开发，有一定的商城开发经验。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、熟练使用IDEA、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HBuilder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、Eclipse、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VisualStudioCode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开发工具的基本使用。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、熟悉使用MySQL、Oracle数据库。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、熟悉使用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、Maven流行框架开发项目。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、熟悉使用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Svn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版本控制。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  <w:t>7、熟悉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Jsp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/Servlet、HTML、JavaScript、CSS、Ajax、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等表现层技术的基本使用。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2017.07-2018.02      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>杭州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>魔厨科技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有限公司      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Java开发工程师</w:t>
                      </w:r>
                    </w:p>
                    <w:p w:rsidR="00737A9B" w:rsidRDefault="00737A9B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262626" w:themeColor="text1" w:themeTint="D9"/>
                        </w:rPr>
                        <w:t>工作内容：</w:t>
                      </w:r>
                    </w:p>
                    <w:p w:rsidR="00737A9B" w:rsidRDefault="00737A9B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1、 参与开发OA办公系统，负责开发系统的授权，菜单管理，用户管理，角色管理，组织机构的模块开发。</w:t>
                      </w:r>
                    </w:p>
                    <w:p w:rsidR="00737A9B" w:rsidRDefault="00737A9B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2、 参与开发项目：吉祥苑物业管理系统，主要负责业主管理模块功能开发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。</w:t>
                      </w:r>
                    </w:p>
                    <w:p w:rsidR="00737A9B" w:rsidRDefault="00737A9B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</w:pPr>
                    </w:p>
                    <w:p w:rsidR="00737A9B" w:rsidRDefault="005F6516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>2018.03-2019.03</w:t>
                      </w:r>
                      <w:r w:rsidR="00737A9B"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                       杭州泰基科技有限公司                      Java</w:t>
                      </w:r>
                      <w:r w:rsidR="00737A9B"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>开发工程师</w:t>
                      </w:r>
                    </w:p>
                    <w:p w:rsidR="00737A9B" w:rsidRPr="00A66297" w:rsidRDefault="00737A9B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262626" w:themeColor="text1" w:themeTint="D9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</w:rPr>
                        <w:t>内容：</w:t>
                      </w:r>
                      <w:r w:rsidR="00A66297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br/>
                      </w:r>
                      <w:r w:rsidR="00A66297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参与对云商城所负责模块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代码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功能测试。</w:t>
                      </w:r>
                    </w:p>
                    <w:p w:rsidR="00737A9B" w:rsidRDefault="00A66297">
                      <w:pPr>
                        <w:tabs>
                          <w:tab w:val="left" w:pos="2727"/>
                          <w:tab w:val="left" w:pos="5846"/>
                        </w:tabs>
                        <w:snapToGrid w:val="0"/>
                        <w:spacing w:line="38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2</w:t>
                      </w:r>
                      <w:bookmarkStart w:id="1" w:name="_GoBack"/>
                      <w:bookmarkEnd w:id="1"/>
                      <w:r w:rsidR="00737A9B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 xml:space="preserve">、 </w:t>
                      </w:r>
                      <w:r w:rsidR="00737A9B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参加</w:t>
                      </w:r>
                      <w:r w:rsidR="00737A9B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迷你荷包项目</w:t>
                      </w:r>
                      <w:r w:rsidR="00737A9B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开发</w:t>
                      </w:r>
                      <w:r w:rsidR="00737A9B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，</w:t>
                      </w:r>
                      <w:r w:rsidR="00737A9B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负责</w:t>
                      </w:r>
                      <w:r w:rsidR="00737A9B">
                        <w:rPr>
                          <w:rFonts w:ascii="微软雅黑" w:eastAsia="微软雅黑" w:hAnsi="微软雅黑" w:cs="微软雅黑" w:hint="eastAsia"/>
                          <w:bCs/>
                          <w:color w:val="262626" w:themeColor="text1" w:themeTint="D9"/>
                        </w:rPr>
                        <w:t>注册/登录、用户账户、贷款申请、审核</w:t>
                      </w:r>
                      <w:r w:rsidR="00737A9B">
                        <w:rPr>
                          <w:rFonts w:ascii="微软雅黑" w:eastAsia="微软雅黑" w:hAnsi="微软雅黑" w:cs="微软雅黑"/>
                          <w:bCs/>
                          <w:color w:val="262626" w:themeColor="text1" w:themeTint="D9"/>
                        </w:rPr>
                        <w:t>模块代码编写功能实现。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771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B4CC5FA" wp14:editId="0B53D274">
                <wp:simplePos x="0" y="0"/>
                <wp:positionH relativeFrom="column">
                  <wp:posOffset>5080</wp:posOffset>
                </wp:positionH>
                <wp:positionV relativeFrom="paragraph">
                  <wp:posOffset>1604645</wp:posOffset>
                </wp:positionV>
                <wp:extent cx="6656070" cy="326390"/>
                <wp:effectExtent l="0" t="0" r="1206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798" cy="326390"/>
                          <a:chOff x="0" y="0"/>
                          <a:chExt cx="6655798" cy="32639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A9B" w:rsidRDefault="00737A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00175" y="171450"/>
                            <a:ext cx="52556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87655" cy="277495"/>
                          </a:xfrm>
                          <a:custGeom>
                            <a:avLst/>
                            <a:gdLst>
                              <a:gd name="T0" fmla="*/ 244 w 483"/>
                              <a:gd name="T1" fmla="*/ 0 h 466"/>
                              <a:gd name="T2" fmla="*/ 32 w 483"/>
                              <a:gd name="T3" fmla="*/ 148 h 466"/>
                              <a:gd name="T4" fmla="*/ 102 w 483"/>
                              <a:gd name="T5" fmla="*/ 399 h 466"/>
                              <a:gd name="T6" fmla="*/ 360 w 483"/>
                              <a:gd name="T7" fmla="*/ 418 h 466"/>
                              <a:gd name="T8" fmla="*/ 465 w 483"/>
                              <a:gd name="T9" fmla="*/ 182 h 466"/>
                              <a:gd name="T10" fmla="*/ 244 w 483"/>
                              <a:gd name="T11" fmla="*/ 0 h 466"/>
                              <a:gd name="T12" fmla="*/ 364 w 483"/>
                              <a:gd name="T13" fmla="*/ 269 h 466"/>
                              <a:gd name="T14" fmla="*/ 330 w 483"/>
                              <a:gd name="T15" fmla="*/ 297 h 466"/>
                              <a:gd name="T16" fmla="*/ 285 w 483"/>
                              <a:gd name="T17" fmla="*/ 311 h 466"/>
                              <a:gd name="T18" fmla="*/ 193 w 483"/>
                              <a:gd name="T19" fmla="*/ 307 h 466"/>
                              <a:gd name="T20" fmla="*/ 152 w 483"/>
                              <a:gd name="T21" fmla="*/ 291 h 466"/>
                              <a:gd name="T22" fmla="*/ 140 w 483"/>
                              <a:gd name="T23" fmla="*/ 277 h 466"/>
                              <a:gd name="T24" fmla="*/ 146 w 483"/>
                              <a:gd name="T25" fmla="*/ 257 h 466"/>
                              <a:gd name="T26" fmla="*/ 137 w 483"/>
                              <a:gd name="T27" fmla="*/ 231 h 466"/>
                              <a:gd name="T28" fmla="*/ 137 w 483"/>
                              <a:gd name="T29" fmla="*/ 209 h 466"/>
                              <a:gd name="T30" fmla="*/ 194 w 483"/>
                              <a:gd name="T31" fmla="*/ 230 h 466"/>
                              <a:gd name="T32" fmla="*/ 229 w 483"/>
                              <a:gd name="T33" fmla="*/ 242 h 466"/>
                              <a:gd name="T34" fmla="*/ 250 w 483"/>
                              <a:gd name="T35" fmla="*/ 249 h 466"/>
                              <a:gd name="T36" fmla="*/ 272 w 483"/>
                              <a:gd name="T37" fmla="*/ 242 h 466"/>
                              <a:gd name="T38" fmla="*/ 307 w 483"/>
                              <a:gd name="T39" fmla="*/ 229 h 466"/>
                              <a:gd name="T40" fmla="*/ 364 w 483"/>
                              <a:gd name="T41" fmla="*/ 208 h 466"/>
                              <a:gd name="T42" fmla="*/ 364 w 483"/>
                              <a:gd name="T43" fmla="*/ 269 h 466"/>
                              <a:gd name="T44" fmla="*/ 421 w 483"/>
                              <a:gd name="T45" fmla="*/ 164 h 466"/>
                              <a:gd name="T46" fmla="*/ 311 w 483"/>
                              <a:gd name="T47" fmla="*/ 204 h 466"/>
                              <a:gd name="T48" fmla="*/ 261 w 483"/>
                              <a:gd name="T49" fmla="*/ 223 h 466"/>
                              <a:gd name="T50" fmla="*/ 240 w 483"/>
                              <a:gd name="T51" fmla="*/ 223 h 466"/>
                              <a:gd name="T52" fmla="*/ 218 w 483"/>
                              <a:gd name="T53" fmla="*/ 216 h 466"/>
                              <a:gd name="T54" fmla="*/ 155 w 483"/>
                              <a:gd name="T55" fmla="*/ 193 h 466"/>
                              <a:gd name="T56" fmla="*/ 244 w 483"/>
                              <a:gd name="T57" fmla="*/ 155 h 466"/>
                              <a:gd name="T58" fmla="*/ 255 w 483"/>
                              <a:gd name="T59" fmla="*/ 147 h 466"/>
                              <a:gd name="T60" fmla="*/ 242 w 483"/>
                              <a:gd name="T61" fmla="*/ 136 h 466"/>
                              <a:gd name="T62" fmla="*/ 200 w 483"/>
                              <a:gd name="T63" fmla="*/ 155 h 466"/>
                              <a:gd name="T64" fmla="*/ 145 w 483"/>
                              <a:gd name="T65" fmla="*/ 178 h 466"/>
                              <a:gd name="T66" fmla="*/ 114 w 483"/>
                              <a:gd name="T67" fmla="*/ 212 h 466"/>
                              <a:gd name="T68" fmla="*/ 111 w 483"/>
                              <a:gd name="T69" fmla="*/ 233 h 466"/>
                              <a:gd name="T70" fmla="*/ 119 w 483"/>
                              <a:gd name="T71" fmla="*/ 254 h 466"/>
                              <a:gd name="T72" fmla="*/ 112 w 483"/>
                              <a:gd name="T73" fmla="*/ 269 h 466"/>
                              <a:gd name="T74" fmla="*/ 113 w 483"/>
                              <a:gd name="T75" fmla="*/ 295 h 466"/>
                              <a:gd name="T76" fmla="*/ 80 w 483"/>
                              <a:gd name="T77" fmla="*/ 361 h 466"/>
                              <a:gd name="T78" fmla="*/ 70 w 483"/>
                              <a:gd name="T79" fmla="*/ 356 h 466"/>
                              <a:gd name="T80" fmla="*/ 63 w 483"/>
                              <a:gd name="T81" fmla="*/ 351 h 466"/>
                              <a:gd name="T82" fmla="*/ 63 w 483"/>
                              <a:gd name="T83" fmla="*/ 343 h 466"/>
                              <a:gd name="T84" fmla="*/ 79 w 483"/>
                              <a:gd name="T85" fmla="*/ 318 h 466"/>
                              <a:gd name="T86" fmla="*/ 89 w 483"/>
                              <a:gd name="T87" fmla="*/ 293 h 466"/>
                              <a:gd name="T88" fmla="*/ 93 w 483"/>
                              <a:gd name="T89" fmla="*/ 271 h 466"/>
                              <a:gd name="T90" fmla="*/ 85 w 483"/>
                              <a:gd name="T91" fmla="*/ 262 h 466"/>
                              <a:gd name="T92" fmla="*/ 84 w 483"/>
                              <a:gd name="T93" fmla="*/ 250 h 466"/>
                              <a:gd name="T94" fmla="*/ 89 w 483"/>
                              <a:gd name="T95" fmla="*/ 240 h 466"/>
                              <a:gd name="T96" fmla="*/ 95 w 483"/>
                              <a:gd name="T97" fmla="*/ 227 h 466"/>
                              <a:gd name="T98" fmla="*/ 114 w 483"/>
                              <a:gd name="T99" fmla="*/ 177 h 466"/>
                              <a:gd name="T100" fmla="*/ 75 w 483"/>
                              <a:gd name="T101" fmla="*/ 163 h 466"/>
                              <a:gd name="T102" fmla="*/ 86 w 483"/>
                              <a:gd name="T103" fmla="*/ 145 h 466"/>
                              <a:gd name="T104" fmla="*/ 191 w 483"/>
                              <a:gd name="T105" fmla="*/ 107 h 466"/>
                              <a:gd name="T106" fmla="*/ 232 w 483"/>
                              <a:gd name="T107" fmla="*/ 92 h 466"/>
                              <a:gd name="T108" fmla="*/ 259 w 483"/>
                              <a:gd name="T109" fmla="*/ 90 h 466"/>
                              <a:gd name="T110" fmla="*/ 347 w 483"/>
                              <a:gd name="T111" fmla="*/ 122 h 466"/>
                              <a:gd name="T112" fmla="*/ 404 w 483"/>
                              <a:gd name="T113" fmla="*/ 144 h 466"/>
                              <a:gd name="T114" fmla="*/ 421 w 483"/>
                              <a:gd name="T115" fmla="*/ 164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83" h="466">
                                <a:moveTo>
                                  <a:pt x="244" y="0"/>
                                </a:moveTo>
                                <a:cubicBezTo>
                                  <a:pt x="150" y="0"/>
                                  <a:pt x="64" y="60"/>
                                  <a:pt x="32" y="148"/>
                                </a:cubicBezTo>
                                <a:cubicBezTo>
                                  <a:pt x="0" y="237"/>
                                  <a:pt x="28" y="339"/>
                                  <a:pt x="102" y="399"/>
                                </a:cubicBezTo>
                                <a:cubicBezTo>
                                  <a:pt x="174" y="459"/>
                                  <a:pt x="280" y="466"/>
                                  <a:pt x="360" y="418"/>
                                </a:cubicBezTo>
                                <a:cubicBezTo>
                                  <a:pt x="440" y="369"/>
                                  <a:pt x="483" y="274"/>
                                  <a:pt x="465" y="182"/>
                                </a:cubicBezTo>
                                <a:cubicBezTo>
                                  <a:pt x="444" y="77"/>
                                  <a:pt x="350" y="0"/>
                                  <a:pt x="244" y="0"/>
                                </a:cubicBezTo>
                                <a:close/>
                                <a:moveTo>
                                  <a:pt x="364" y="269"/>
                                </a:moveTo>
                                <a:cubicBezTo>
                                  <a:pt x="364" y="285"/>
                                  <a:pt x="341" y="292"/>
                                  <a:pt x="330" y="297"/>
                                </a:cubicBezTo>
                                <a:cubicBezTo>
                                  <a:pt x="315" y="303"/>
                                  <a:pt x="300" y="308"/>
                                  <a:pt x="285" y="311"/>
                                </a:cubicBezTo>
                                <a:cubicBezTo>
                                  <a:pt x="254" y="316"/>
                                  <a:pt x="223" y="315"/>
                                  <a:pt x="193" y="307"/>
                                </a:cubicBezTo>
                                <a:cubicBezTo>
                                  <a:pt x="179" y="304"/>
                                  <a:pt x="165" y="299"/>
                                  <a:pt x="152" y="291"/>
                                </a:cubicBezTo>
                                <a:cubicBezTo>
                                  <a:pt x="145" y="288"/>
                                  <a:pt x="139" y="284"/>
                                  <a:pt x="140" y="277"/>
                                </a:cubicBezTo>
                                <a:cubicBezTo>
                                  <a:pt x="141" y="270"/>
                                  <a:pt x="146" y="265"/>
                                  <a:pt x="146" y="257"/>
                                </a:cubicBezTo>
                                <a:cubicBezTo>
                                  <a:pt x="145" y="247"/>
                                  <a:pt x="138" y="241"/>
                                  <a:pt x="137" y="231"/>
                                </a:cubicBezTo>
                                <a:cubicBezTo>
                                  <a:pt x="137" y="224"/>
                                  <a:pt x="137" y="217"/>
                                  <a:pt x="137" y="209"/>
                                </a:cubicBezTo>
                                <a:cubicBezTo>
                                  <a:pt x="156" y="216"/>
                                  <a:pt x="175" y="223"/>
                                  <a:pt x="194" y="230"/>
                                </a:cubicBezTo>
                                <a:cubicBezTo>
                                  <a:pt x="206" y="234"/>
                                  <a:pt x="217" y="238"/>
                                  <a:pt x="229" y="242"/>
                                </a:cubicBezTo>
                                <a:cubicBezTo>
                                  <a:pt x="235" y="245"/>
                                  <a:pt x="244" y="250"/>
                                  <a:pt x="250" y="249"/>
                                </a:cubicBezTo>
                                <a:cubicBezTo>
                                  <a:pt x="257" y="249"/>
                                  <a:pt x="266" y="244"/>
                                  <a:pt x="272" y="242"/>
                                </a:cubicBezTo>
                                <a:cubicBezTo>
                                  <a:pt x="283" y="237"/>
                                  <a:pt x="295" y="233"/>
                                  <a:pt x="307" y="229"/>
                                </a:cubicBezTo>
                                <a:cubicBezTo>
                                  <a:pt x="326" y="222"/>
                                  <a:pt x="345" y="215"/>
                                  <a:pt x="364" y="208"/>
                                </a:cubicBezTo>
                                <a:cubicBezTo>
                                  <a:pt x="364" y="228"/>
                                  <a:pt x="364" y="249"/>
                                  <a:pt x="364" y="269"/>
                                </a:cubicBezTo>
                                <a:close/>
                                <a:moveTo>
                                  <a:pt x="421" y="164"/>
                                </a:moveTo>
                                <a:cubicBezTo>
                                  <a:pt x="384" y="177"/>
                                  <a:pt x="348" y="191"/>
                                  <a:pt x="311" y="204"/>
                                </a:cubicBezTo>
                                <a:cubicBezTo>
                                  <a:pt x="294" y="210"/>
                                  <a:pt x="278" y="216"/>
                                  <a:pt x="261" y="223"/>
                                </a:cubicBezTo>
                                <a:cubicBezTo>
                                  <a:pt x="253" y="226"/>
                                  <a:pt x="249" y="226"/>
                                  <a:pt x="240" y="223"/>
                                </a:cubicBezTo>
                                <a:cubicBezTo>
                                  <a:pt x="233" y="221"/>
                                  <a:pt x="226" y="218"/>
                                  <a:pt x="218" y="216"/>
                                </a:cubicBezTo>
                                <a:cubicBezTo>
                                  <a:pt x="197" y="208"/>
                                  <a:pt x="176" y="200"/>
                                  <a:pt x="155" y="193"/>
                                </a:cubicBezTo>
                                <a:cubicBezTo>
                                  <a:pt x="185" y="180"/>
                                  <a:pt x="214" y="168"/>
                                  <a:pt x="244" y="155"/>
                                </a:cubicBezTo>
                                <a:cubicBezTo>
                                  <a:pt x="248" y="153"/>
                                  <a:pt x="253" y="152"/>
                                  <a:pt x="255" y="147"/>
                                </a:cubicBezTo>
                                <a:cubicBezTo>
                                  <a:pt x="259" y="138"/>
                                  <a:pt x="249" y="134"/>
                                  <a:pt x="242" y="136"/>
                                </a:cubicBezTo>
                                <a:cubicBezTo>
                                  <a:pt x="228" y="140"/>
                                  <a:pt x="213" y="149"/>
                                  <a:pt x="200" y="155"/>
                                </a:cubicBezTo>
                                <a:cubicBezTo>
                                  <a:pt x="181" y="163"/>
                                  <a:pt x="163" y="170"/>
                                  <a:pt x="145" y="178"/>
                                </a:cubicBezTo>
                                <a:cubicBezTo>
                                  <a:pt x="129" y="185"/>
                                  <a:pt x="119" y="193"/>
                                  <a:pt x="114" y="212"/>
                                </a:cubicBezTo>
                                <a:cubicBezTo>
                                  <a:pt x="113" y="218"/>
                                  <a:pt x="110" y="226"/>
                                  <a:pt x="111" y="233"/>
                                </a:cubicBezTo>
                                <a:cubicBezTo>
                                  <a:pt x="112" y="241"/>
                                  <a:pt x="120" y="245"/>
                                  <a:pt x="119" y="254"/>
                                </a:cubicBezTo>
                                <a:cubicBezTo>
                                  <a:pt x="119" y="261"/>
                                  <a:pt x="113" y="264"/>
                                  <a:pt x="112" y="269"/>
                                </a:cubicBezTo>
                                <a:cubicBezTo>
                                  <a:pt x="110" y="276"/>
                                  <a:pt x="113" y="288"/>
                                  <a:pt x="113" y="295"/>
                                </a:cubicBezTo>
                                <a:cubicBezTo>
                                  <a:pt x="114" y="314"/>
                                  <a:pt x="111" y="371"/>
                                  <a:pt x="80" y="361"/>
                                </a:cubicBezTo>
                                <a:cubicBezTo>
                                  <a:pt x="76" y="360"/>
                                  <a:pt x="73" y="358"/>
                                  <a:pt x="70" y="356"/>
                                </a:cubicBezTo>
                                <a:cubicBezTo>
                                  <a:pt x="68" y="354"/>
                                  <a:pt x="66" y="352"/>
                                  <a:pt x="63" y="351"/>
                                </a:cubicBezTo>
                                <a:cubicBezTo>
                                  <a:pt x="58" y="349"/>
                                  <a:pt x="58" y="346"/>
                                  <a:pt x="63" y="343"/>
                                </a:cubicBezTo>
                                <a:cubicBezTo>
                                  <a:pt x="67" y="334"/>
                                  <a:pt x="74" y="326"/>
                                  <a:pt x="79" y="318"/>
                                </a:cubicBezTo>
                                <a:cubicBezTo>
                                  <a:pt x="83" y="310"/>
                                  <a:pt x="86" y="302"/>
                                  <a:pt x="89" y="293"/>
                                </a:cubicBezTo>
                                <a:cubicBezTo>
                                  <a:pt x="90" y="288"/>
                                  <a:pt x="95" y="275"/>
                                  <a:pt x="93" y="271"/>
                                </a:cubicBezTo>
                                <a:cubicBezTo>
                                  <a:pt x="92" y="268"/>
                                  <a:pt x="87" y="265"/>
                                  <a:pt x="85" y="262"/>
                                </a:cubicBezTo>
                                <a:cubicBezTo>
                                  <a:pt x="84" y="258"/>
                                  <a:pt x="83" y="254"/>
                                  <a:pt x="84" y="250"/>
                                </a:cubicBezTo>
                                <a:cubicBezTo>
                                  <a:pt x="85" y="246"/>
                                  <a:pt x="86" y="242"/>
                                  <a:pt x="89" y="240"/>
                                </a:cubicBezTo>
                                <a:cubicBezTo>
                                  <a:pt x="94" y="234"/>
                                  <a:pt x="95" y="236"/>
                                  <a:pt x="95" y="227"/>
                                </a:cubicBezTo>
                                <a:cubicBezTo>
                                  <a:pt x="96" y="209"/>
                                  <a:pt x="100" y="191"/>
                                  <a:pt x="114" y="177"/>
                                </a:cubicBezTo>
                                <a:cubicBezTo>
                                  <a:pt x="101" y="173"/>
                                  <a:pt x="87" y="169"/>
                                  <a:pt x="75" y="163"/>
                                </a:cubicBezTo>
                                <a:cubicBezTo>
                                  <a:pt x="56" y="155"/>
                                  <a:pt x="77" y="148"/>
                                  <a:pt x="86" y="145"/>
                                </a:cubicBezTo>
                                <a:cubicBezTo>
                                  <a:pt x="121" y="132"/>
                                  <a:pt x="156" y="120"/>
                                  <a:pt x="191" y="107"/>
                                </a:cubicBezTo>
                                <a:cubicBezTo>
                                  <a:pt x="205" y="102"/>
                                  <a:pt x="219" y="97"/>
                                  <a:pt x="232" y="92"/>
                                </a:cubicBezTo>
                                <a:cubicBezTo>
                                  <a:pt x="242" y="88"/>
                                  <a:pt x="248" y="86"/>
                                  <a:pt x="259" y="90"/>
                                </a:cubicBezTo>
                                <a:cubicBezTo>
                                  <a:pt x="288" y="101"/>
                                  <a:pt x="317" y="112"/>
                                  <a:pt x="347" y="122"/>
                                </a:cubicBezTo>
                                <a:cubicBezTo>
                                  <a:pt x="366" y="130"/>
                                  <a:pt x="385" y="137"/>
                                  <a:pt x="404" y="144"/>
                                </a:cubicBezTo>
                                <a:cubicBezTo>
                                  <a:pt x="412" y="146"/>
                                  <a:pt x="442" y="156"/>
                                  <a:pt x="42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33" style="position:absolute;left:0;text-align:left;margin-left:.4pt;margin-top:126.35pt;width:524.1pt;height:25.7pt;z-index:251678720" coordsize="66557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">
                <v:shape id="文本框 13" o:spid="_x0000_s1034" type="#_x0000_t202" style="position:absolute;left:3524;width:11519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+h7wA&#10;AADbAAAADwAAAGRycy9kb3ducmV2LnhtbERPSwrCMBDdC94hjOBGbKqCSDWKCAV3YvUAQzO21WZS&#10;mmjr7Y0guJvH+85m15tavKh1lWUFsygGQZxbXXGh4HpJpysQziNrrC2Tgjc52G2Hgw0m2nZ8plfm&#10;CxFC2CWooPS+SaR0eUkGXWQb4sDdbGvQB9gWUrfYhXBTy3kcL6XBikNDiQ0dSsof2dMosPNuUp+z&#10;WXo4dfc0Pj3pkjlSajzq92sQnnr/F//cRx3mL+D7Sz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Dz6HvAAAANsAAAAPAAAAAAAAAAAAAAAAAJgCAABkcnMvZG93bnJldi54&#10;bWxQSwUGAAAAAAQABAD1AAAAgQMAAAAA&#10;" filled="f" stroked="f" strokeweight=".5pt">
                  <v:textbox style="mso-fit-shape-to-text:t">
                    <w:txbxContent>
                      <w:p w:rsidR="00737A9B" w:rsidRDefault="00737A9B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4" o:spid="_x0000_s1035" style="position:absolute;visibility:visible;mso-wrap-style:square" from="14001,1714" to="6655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TNcEAAADbAAAADwAAAGRycy9kb3ducmV2LnhtbERPS2sCMRC+F/ofwhS81awPZNkaRQVp&#10;D3roKj0Pm9mHu5ksSarbf28Eobf5+J6zXA+mE1dyvrGsYDJOQBAXVjdcKTif9u8pCB+QNXaWScEf&#10;eVivXl+WmGl742+65qESMYR9hgrqEPpMSl/UZNCPbU8cudI6gyFCV0nt8BbDTSenSbKQBhuODTX2&#10;tKupaPNfo+AnnU3az2KRn7cHe+ndULbhWCo1ehs2HyACDeFf/HR/6Th/Do9f4g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BM1wQAAANsAAAAPAAAAAAAAAAAAAAAA&#10;AKECAABkcnMvZG93bnJldi54bWxQSwUGAAAAAAQABAD5AAAAjwMAAAAA&#10;" strokecolor="#bfbfbf [2412]" strokeweight="1pt">
                  <v:stroke joinstyle="miter"/>
                </v:line>
                <v:shape id="Freeform 51" o:spid="_x0000_s1036" style="position:absolute;top:381;width:2876;height:2774;visibility:visible;mso-wrap-style:square;v-text-anchor:top" coordsize="483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XVcIA&#10;AADbAAAADwAAAGRycy9kb3ducmV2LnhtbESPQYvCMBCF74L/IYzgTVMXkaUaRQRBWJDqLux1aMam&#10;2ExKE2399zuHBW8zvDfvfbPZDb5RT+piHdjAYp6BIi6Drbky8PN9nH2CignZYhOYDLwowm47Hm0w&#10;t6HnCz2vqVISwjFHAy6lNtc6lo48xnloiUW7hc5jkrWrtO2wl3Df6I8sW2mPNUuDw5YOjsr79eEN&#10;/J6r/mtRl+748MXljkVxWMbemOlk2K9BJRrS2/x/fbKCL7Dyiwy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9NdVwgAAANsAAAAPAAAAAAAAAAAAAAAAAJgCAABkcnMvZG93&#10;bnJldi54bWxQSwUGAAAAAAQABAD1AAAAhwMAAAAA&#10;" path="m244,c150,,64,60,32,148,,237,28,339,102,399v72,60,178,67,258,19c440,369,483,274,465,182,444,77,350,,244,xm364,269v,16,-23,23,-34,28c315,303,300,308,285,311v-31,5,-62,4,-92,-4c179,304,165,299,152,291v-7,-3,-13,-7,-12,-14c141,270,146,265,146,257v-1,-10,-8,-16,-9,-26c137,224,137,217,137,209v19,7,38,14,57,21c206,234,217,238,229,242v6,3,15,8,21,7c257,249,266,244,272,242v11,-5,23,-9,35,-13c326,222,345,215,364,208v,20,,41,,61xm421,164v-37,13,-73,27,-110,40c294,210,278,216,261,223v-8,3,-12,3,-21,c233,221,226,218,218,216v-21,-8,-42,-16,-63,-23c185,180,214,168,244,155v4,-2,9,-3,11,-8c259,138,249,134,242,136v-14,4,-29,13,-42,19c181,163,163,170,145,178v-16,7,-26,15,-31,34c113,218,110,226,111,233v1,8,9,12,8,21c119,261,113,264,112,269v-2,7,1,19,1,26c114,314,111,371,80,361v-4,-1,-7,-3,-10,-5c68,354,66,352,63,351v-5,-2,-5,-5,,-8c67,334,74,326,79,318v4,-8,7,-16,10,-25c90,288,95,275,93,271v-1,-3,-6,-6,-8,-9c84,258,83,254,84,250v1,-4,2,-8,5,-10c94,234,95,236,95,227v1,-18,5,-36,19,-50c101,173,87,169,75,163v-19,-8,2,-15,11,-18c121,132,156,120,191,107v14,-5,28,-10,41,-15c242,88,248,86,259,90v29,11,58,22,88,32c366,130,385,137,404,144v8,2,38,12,17,20xe" fillcolor="#5b9bd5 [3204]" stroked="f">
                  <v:path arrowok="t" o:connecttype="custom" o:connectlocs="145316,0;19058,88131;60747,237598;214401,248912;276935,108378;145316,0;216783,160185;196534,176858;169734,185195;114943,182813;90525,173286;83378,164949;86952,153039;81592,137557;81592,124456;115538,136961;136383,144107;148890,148275;161992,144107;182837,136366;216783,123860;216783,160185;250730,97659;185219,121478;155441,132793;142934,132793;129832,128624;92312,114928;145316,92300;151868,87536;144125,80986;119112,92300;86356,105996;67894,126242;66107,138748;70872,151253;66703,160185;67298,175667;47645,214969;41689,211992;37520,209014;37520,204251;47049,189364;53005,174476;55387,161376;50623,156017;50027,148871;53005,142916;56578,135175;67894,105400;44667,97064;51218,86345;113752,63717;138170,54784;154250,53593;206659,72649;240606,85750;250730,97659" o:connectangles="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6771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9BD5C52" wp14:editId="608B87C2">
                <wp:simplePos x="0" y="0"/>
                <wp:positionH relativeFrom="column">
                  <wp:posOffset>8255</wp:posOffset>
                </wp:positionH>
                <wp:positionV relativeFrom="paragraph">
                  <wp:posOffset>2531110</wp:posOffset>
                </wp:positionV>
                <wp:extent cx="6656070" cy="326390"/>
                <wp:effectExtent l="0" t="0" r="1206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798" cy="326390"/>
                          <a:chOff x="0" y="0"/>
                          <a:chExt cx="6655798" cy="326390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A9B" w:rsidRDefault="00737A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400175" y="171450"/>
                            <a:ext cx="52556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111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85725"/>
                            <a:ext cx="162000" cy="163395"/>
                          </a:xfrm>
                          <a:custGeom>
                            <a:avLst/>
                            <a:gdLst>
                              <a:gd name="T0" fmla="*/ 77 w 462"/>
                              <a:gd name="T1" fmla="*/ 112 h 466"/>
                              <a:gd name="T2" fmla="*/ 69 w 462"/>
                              <a:gd name="T3" fmla="*/ 140 h 466"/>
                              <a:gd name="T4" fmla="*/ 174 w 462"/>
                              <a:gd name="T5" fmla="*/ 169 h 466"/>
                              <a:gd name="T6" fmla="*/ 178 w 462"/>
                              <a:gd name="T7" fmla="*/ 141 h 466"/>
                              <a:gd name="T8" fmla="*/ 77 w 462"/>
                              <a:gd name="T9" fmla="*/ 286 h 466"/>
                              <a:gd name="T10" fmla="*/ 69 w 462"/>
                              <a:gd name="T11" fmla="*/ 313 h 466"/>
                              <a:gd name="T12" fmla="*/ 174 w 462"/>
                              <a:gd name="T13" fmla="*/ 342 h 466"/>
                              <a:gd name="T14" fmla="*/ 178 w 462"/>
                              <a:gd name="T15" fmla="*/ 314 h 466"/>
                              <a:gd name="T16" fmla="*/ 77 w 462"/>
                              <a:gd name="T17" fmla="*/ 199 h 466"/>
                              <a:gd name="T18" fmla="*/ 69 w 462"/>
                              <a:gd name="T19" fmla="*/ 227 h 466"/>
                              <a:gd name="T20" fmla="*/ 174 w 462"/>
                              <a:gd name="T21" fmla="*/ 256 h 466"/>
                              <a:gd name="T22" fmla="*/ 178 w 462"/>
                              <a:gd name="T23" fmla="*/ 227 h 466"/>
                              <a:gd name="T24" fmla="*/ 293 w 462"/>
                              <a:gd name="T25" fmla="*/ 342 h 466"/>
                              <a:gd name="T26" fmla="*/ 404 w 462"/>
                              <a:gd name="T27" fmla="*/ 296 h 466"/>
                              <a:gd name="T28" fmla="*/ 286 w 462"/>
                              <a:gd name="T29" fmla="*/ 314 h 466"/>
                              <a:gd name="T30" fmla="*/ 289 w 462"/>
                              <a:gd name="T31" fmla="*/ 342 h 466"/>
                              <a:gd name="T32" fmla="*/ 238 w 462"/>
                              <a:gd name="T33" fmla="*/ 56 h 466"/>
                              <a:gd name="T34" fmla="*/ 32 w 462"/>
                              <a:gd name="T35" fmla="*/ 5 h 466"/>
                              <a:gd name="T36" fmla="*/ 0 w 462"/>
                              <a:gd name="T37" fmla="*/ 380 h 466"/>
                              <a:gd name="T38" fmla="*/ 210 w 462"/>
                              <a:gd name="T39" fmla="*/ 464 h 466"/>
                              <a:gd name="T40" fmla="*/ 246 w 462"/>
                              <a:gd name="T41" fmla="*/ 464 h 466"/>
                              <a:gd name="T42" fmla="*/ 462 w 462"/>
                              <a:gd name="T43" fmla="*/ 380 h 466"/>
                              <a:gd name="T44" fmla="*/ 429 w 462"/>
                              <a:gd name="T45" fmla="*/ 5 h 466"/>
                              <a:gd name="T46" fmla="*/ 28 w 462"/>
                              <a:gd name="T47" fmla="*/ 380 h 466"/>
                              <a:gd name="T48" fmla="*/ 210 w 462"/>
                              <a:gd name="T49" fmla="*/ 84 h 466"/>
                              <a:gd name="T50" fmla="*/ 216 w 462"/>
                              <a:gd name="T51" fmla="*/ 435 h 466"/>
                              <a:gd name="T52" fmla="*/ 433 w 462"/>
                              <a:gd name="T53" fmla="*/ 380 h 466"/>
                              <a:gd name="T54" fmla="*/ 245 w 462"/>
                              <a:gd name="T55" fmla="*/ 434 h 466"/>
                              <a:gd name="T56" fmla="*/ 246 w 462"/>
                              <a:gd name="T57" fmla="*/ 84 h 466"/>
                              <a:gd name="T58" fmla="*/ 433 w 462"/>
                              <a:gd name="T59" fmla="*/ 380 h 466"/>
                              <a:gd name="T60" fmla="*/ 293 w 462"/>
                              <a:gd name="T61" fmla="*/ 169 h 466"/>
                              <a:gd name="T62" fmla="*/ 404 w 462"/>
                              <a:gd name="T63" fmla="*/ 122 h 466"/>
                              <a:gd name="T64" fmla="*/ 286 w 462"/>
                              <a:gd name="T65" fmla="*/ 141 h 466"/>
                              <a:gd name="T66" fmla="*/ 289 w 462"/>
                              <a:gd name="T67" fmla="*/ 169 h 466"/>
                              <a:gd name="T68" fmla="*/ 293 w 462"/>
                              <a:gd name="T69" fmla="*/ 255 h 466"/>
                              <a:gd name="T70" fmla="*/ 404 w 462"/>
                              <a:gd name="T71" fmla="*/ 209 h 466"/>
                              <a:gd name="T72" fmla="*/ 286 w 462"/>
                              <a:gd name="T73" fmla="*/ 228 h 466"/>
                              <a:gd name="T74" fmla="*/ 289 w 462"/>
                              <a:gd name="T75" fmla="*/ 256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37" style="position:absolute;left:0;text-align:left;margin-left:.65pt;margin-top:199.3pt;width:524.1pt;height:25.7pt;z-index:251699200" coordsize="66557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">
                <v:shape id="文本框 16" o:spid="_x0000_s1038" type="#_x0000_t202" style="position:absolute;left:3524;width:11519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dH7wA&#10;AADbAAAADwAAAGRycy9kb3ducmV2LnhtbERPSwrCMBDdC94hjOBGNNWFSDUtIhTcidUDDM3YVptJ&#10;aaKttzeC4G4e7zu7dDCNeFHnassKlosIBHFhdc2lguslm29AOI+ssbFMCt7kIE3Gox3G2vZ8plfu&#10;SxFC2MWooPK+jaV0RUUG3cK2xIG72c6gD7Arpe6wD+GmkasoWkuDNYeGCls6VFQ88qdRYFf9rDnn&#10;y+xw6u9ZdHrSJXek1HQy7LcgPA3+L/65jzrMX8P3l3CATD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eJ0fvAAAANsAAAAPAAAAAAAAAAAAAAAAAJgCAABkcnMvZG93bnJldi54&#10;bWxQSwUGAAAAAAQABAD1AAAAgQMAAAAA&#10;" filled="f" stroked="f" strokeweight=".5pt">
                  <v:textbox style="mso-fit-shape-to-text:t">
                    <w:txbxContent>
                      <w:p w:rsidR="00737A9B" w:rsidRDefault="00737A9B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直接连接符 17" o:spid="_x0000_s1039" style="position:absolute;visibility:visible;mso-wrap-style:square" from="14001,1714" to="6655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NQsEAAADbAAAADwAAAGRycy9kb3ducmV2LnhtbERPS2sCMRC+F/wPYQRvNWsFldUobaHo&#10;oR5cxfOwmX10N5Mlibr++0YQvM3H95zVpjetuJLztWUFk3ECgji3uuZSwen4874A4QOyxtYyKbiT&#10;h8168LbCVNsbH+iahVLEEPYpKqhC6FIpfV6RQT+2HXHkCusMhghdKbXDWww3rfxIkpk0WHNsqLCj&#10;74ryJrsYBefFdNJs81l2+vq1f53riybsC6VGw/5zCSJQH17ip3un4/w5PH6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Oo1CwQAAANsAAAAPAAAAAAAAAAAAAAAA&#10;AKECAABkcnMvZG93bnJldi54bWxQSwUGAAAAAAQABAD5AAAAjwMAAAAA&#10;" strokecolor="#bfbfbf [2412]" strokeweight="1pt">
                  <v:stroke joinstyle="miter"/>
                </v:line>
                <v:oval id="椭圆 111" o:spid="_x0000_s1040" style="position:absolute;top:190;width:28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bTb8A&#10;AADbAAAADwAAAGRycy9kb3ducmV2LnhtbESPzQrCMBCE74LvEFbwpqkiKtUoIggevPiH16VZ22qz&#10;KUnU+vZGEDwOM/MNM182phJPcr60rGDQT0AQZ1aXnCs4HTe9KQgfkDVWlknBmzwsF+3WHFNtX7yn&#10;5yHkIkLYp6igCKFOpfRZQQZ939bE0btaZzBE6XKpHb4i3FRymCRjabDkuFBgTeuCsvvhYRTkbn9+&#10;r0/J9VLLkiaZu11246NS3U6zmoEI1IR/+NfeagXDEXy/x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FtNvwAAANsAAAAPAAAAAAAAAAAAAAAAAJgCAABkcnMvZG93bnJl&#10;di54bWxQSwUGAAAAAAQABAD1AAAAhAMAAAAA&#10;" fillcolor="#5b9bd5 [3204]" stroked="f" strokeweight="1pt">
                  <v:stroke joinstyle="miter"/>
                  <v:path arrowok="t"/>
                  <o:lock v:ext="edit" aspectratio="t"/>
                </v:oval>
                <v:shape id="Freeform 30" o:spid="_x0000_s1041" style="position:absolute;left:666;top:857;width:1620;height:1634;visibility:visible;mso-wrap-style:square;v-text-anchor:top" coordsize="46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1r2sQA&#10;AADbAAAADwAAAGRycy9kb3ducmV2LnhtbESPQWsCMRSE74L/ITyhF9FsLZS6GkWEglAvVSken5vn&#10;ZnHzsiRxd9tf3xQKHoeZ+YZZrntbi5Z8qBwreJ5mIIgLpysuFZyO75M3ECEia6wdk4JvCrBeDQdL&#10;zLXr+JPaQyxFgnDIUYGJscmlDIUhi2HqGuLkXZ23GJP0pdQeuwS3tZxl2au0WHFaMNjQ1lBxO9yt&#10;guN93+Fl5/Cj/fGzc3Uh87UfK/U06jcLEJH6+Aj/t3dawcsc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Na9rEAAAA2wAAAA8AAAAAAAAAAAAAAAAAmAIAAGRycy9k&#10;b3ducmV2LnhtbFBLBQYAAAAABAAEAPUAAACJAwAAAAA=&#10;" path="m178,141c77,112,77,112,77,112v-8,-2,-16,3,-18,10c57,130,61,138,69,140v101,29,101,29,101,29c171,169,173,169,174,169v6,,12,-4,14,-10c190,151,185,143,178,141xm178,314c77,286,77,286,77,286v-8,-3,-16,2,-18,9c57,303,61,311,69,313v101,29,101,29,101,29c171,342,173,342,174,342v6,,12,-4,14,-10c190,324,185,316,178,314xm178,227c77,199,77,199,77,199v-8,-2,-16,2,-18,10c57,217,61,225,69,227v101,28,101,28,101,28c171,256,173,256,174,256v6,,12,-4,14,-11c190,238,185,230,178,227xm289,342v2,,3,,4,c394,313,394,313,394,313v8,-2,12,-10,10,-17c402,288,394,283,386,286,286,314,286,314,286,314v-8,2,-13,10,-10,18c277,338,283,342,289,342xm429,5c238,56,238,56,238,56v-5,2,-15,2,-20,c32,5,32,5,32,5,16,,,12,,29,,380,,380,,380v,15,11,29,25,32c210,464,210,464,210,464v5,1,12,2,18,2c233,466,240,466,246,464,437,412,437,412,437,412v14,-3,25,-17,25,-32c462,29,462,29,462,29,462,12,446,,429,5xm32,385v-2,-1,-4,-3,-4,-5c28,34,28,34,28,34,210,84,210,84,210,84v2,1,4,1,6,1c216,435,216,435,216,435l32,385xm433,380v,2,-2,4,-4,5c245,434,245,434,245,434v,-350,,-350,,-350c245,84,246,84,246,84,433,34,433,34,433,34r,346xm289,169v2,,3,,4,c394,140,394,140,394,140v8,-2,12,-10,10,-18c402,115,394,110,386,112,286,141,286,141,286,141v-8,2,-13,10,-10,18c277,165,283,169,289,169xm289,256v2,,3,,4,-1c394,227,394,227,394,227v8,-2,12,-10,10,-18c402,201,394,197,386,199,286,228,286,228,286,228v-8,2,-13,10,-10,17c277,252,283,256,289,256xe" fillcolor="white [3212]" stroked="f">
                  <v:path arrowok="t" o:connecttype="custom" o:connectlocs="27000,39271;24195,49089;61013,59257;62416,49439;27000,100281;24195,109748;61013,119917;62416,110099;27000,69776;24195,79594;61013,89762;62416,79594;102740,119917;141662,103787;100286,110099;101338,119917;83455,19635;11221,1753;0,133241;73636,162694;86260,162694;162000,133241;150429,1753;9818,133241;73636,29453;75740,152525;151831,133241;85909,152175;86260,29453;151831,133241;102740,59257;141662,42777;100286,49439;101338,59257;102740,89411;141662,73282;100286,79944;101338,89762" o:connectangles="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67718"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4228C0" w:rsidRDefault="00D67718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-36195</wp:posOffset>
                </wp:positionV>
                <wp:extent cx="6656070" cy="326390"/>
                <wp:effectExtent l="0" t="0" r="1206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798" cy="326390"/>
                          <a:chOff x="0" y="0"/>
                          <a:chExt cx="6655798" cy="32639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A9B" w:rsidRDefault="00737A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00175" y="171450"/>
                            <a:ext cx="52556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95250"/>
                            <a:ext cx="162000" cy="162000"/>
                          </a:xfrm>
                          <a:custGeom>
                            <a:avLst/>
                            <a:gdLst>
                              <a:gd name="T0" fmla="*/ 389 w 448"/>
                              <a:gd name="T1" fmla="*/ 448 h 448"/>
                              <a:gd name="T2" fmla="*/ 56 w 448"/>
                              <a:gd name="T3" fmla="*/ 448 h 448"/>
                              <a:gd name="T4" fmla="*/ 0 w 448"/>
                              <a:gd name="T5" fmla="*/ 392 h 448"/>
                              <a:gd name="T6" fmla="*/ 0 w 448"/>
                              <a:gd name="T7" fmla="*/ 59 h 448"/>
                              <a:gd name="T8" fmla="*/ 56 w 448"/>
                              <a:gd name="T9" fmla="*/ 0 h 448"/>
                              <a:gd name="T10" fmla="*/ 392 w 448"/>
                              <a:gd name="T11" fmla="*/ 0 h 448"/>
                              <a:gd name="T12" fmla="*/ 448 w 448"/>
                              <a:gd name="T13" fmla="*/ 56 h 448"/>
                              <a:gd name="T14" fmla="*/ 448 w 448"/>
                              <a:gd name="T15" fmla="*/ 392 h 448"/>
                              <a:gd name="T16" fmla="*/ 389 w 448"/>
                              <a:gd name="T17" fmla="*/ 448 h 448"/>
                              <a:gd name="T18" fmla="*/ 420 w 448"/>
                              <a:gd name="T19" fmla="*/ 56 h 448"/>
                              <a:gd name="T20" fmla="*/ 392 w 448"/>
                              <a:gd name="T21" fmla="*/ 28 h 448"/>
                              <a:gd name="T22" fmla="*/ 56 w 448"/>
                              <a:gd name="T23" fmla="*/ 28 h 448"/>
                              <a:gd name="T24" fmla="*/ 28 w 448"/>
                              <a:gd name="T25" fmla="*/ 59 h 448"/>
                              <a:gd name="T26" fmla="*/ 28 w 448"/>
                              <a:gd name="T27" fmla="*/ 392 h 448"/>
                              <a:gd name="T28" fmla="*/ 56 w 448"/>
                              <a:gd name="T29" fmla="*/ 420 h 448"/>
                              <a:gd name="T30" fmla="*/ 389 w 448"/>
                              <a:gd name="T31" fmla="*/ 420 h 448"/>
                              <a:gd name="T32" fmla="*/ 420 w 448"/>
                              <a:gd name="T33" fmla="*/ 392 h 448"/>
                              <a:gd name="T34" fmla="*/ 420 w 448"/>
                              <a:gd name="T35" fmla="*/ 56 h 448"/>
                              <a:gd name="T36" fmla="*/ 336 w 448"/>
                              <a:gd name="T37" fmla="*/ 308 h 448"/>
                              <a:gd name="T38" fmla="*/ 112 w 448"/>
                              <a:gd name="T39" fmla="*/ 308 h 448"/>
                              <a:gd name="T40" fmla="*/ 98 w 448"/>
                              <a:gd name="T41" fmla="*/ 294 h 448"/>
                              <a:gd name="T42" fmla="*/ 112 w 448"/>
                              <a:gd name="T43" fmla="*/ 280 h 448"/>
                              <a:gd name="T44" fmla="*/ 336 w 448"/>
                              <a:gd name="T45" fmla="*/ 280 h 448"/>
                              <a:gd name="T46" fmla="*/ 350 w 448"/>
                              <a:gd name="T47" fmla="*/ 294 h 448"/>
                              <a:gd name="T48" fmla="*/ 336 w 448"/>
                              <a:gd name="T49" fmla="*/ 308 h 448"/>
                              <a:gd name="T50" fmla="*/ 336 w 448"/>
                              <a:gd name="T51" fmla="*/ 224 h 448"/>
                              <a:gd name="T52" fmla="*/ 112 w 448"/>
                              <a:gd name="T53" fmla="*/ 224 h 448"/>
                              <a:gd name="T54" fmla="*/ 98 w 448"/>
                              <a:gd name="T55" fmla="*/ 210 h 448"/>
                              <a:gd name="T56" fmla="*/ 112 w 448"/>
                              <a:gd name="T57" fmla="*/ 196 h 448"/>
                              <a:gd name="T58" fmla="*/ 336 w 448"/>
                              <a:gd name="T59" fmla="*/ 196 h 448"/>
                              <a:gd name="T60" fmla="*/ 350 w 448"/>
                              <a:gd name="T61" fmla="*/ 210 h 448"/>
                              <a:gd name="T62" fmla="*/ 336 w 448"/>
                              <a:gd name="T63" fmla="*/ 224 h 448"/>
                              <a:gd name="T64" fmla="*/ 336 w 448"/>
                              <a:gd name="T65" fmla="*/ 140 h 448"/>
                              <a:gd name="T66" fmla="*/ 112 w 448"/>
                              <a:gd name="T67" fmla="*/ 140 h 448"/>
                              <a:gd name="T68" fmla="*/ 98 w 448"/>
                              <a:gd name="T69" fmla="*/ 126 h 448"/>
                              <a:gd name="T70" fmla="*/ 112 w 448"/>
                              <a:gd name="T71" fmla="*/ 112 h 448"/>
                              <a:gd name="T72" fmla="*/ 336 w 448"/>
                              <a:gd name="T73" fmla="*/ 112 h 448"/>
                              <a:gd name="T74" fmla="*/ 350 w 448"/>
                              <a:gd name="T75" fmla="*/ 126 h 448"/>
                              <a:gd name="T76" fmla="*/ 336 w 448"/>
                              <a:gd name="T77" fmla="*/ 140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389" y="448"/>
                                </a:moveTo>
                                <a:cubicBezTo>
                                  <a:pt x="56" y="448"/>
                                  <a:pt x="56" y="448"/>
                                  <a:pt x="56" y="448"/>
                                </a:cubicBezTo>
                                <a:cubicBezTo>
                                  <a:pt x="25" y="448"/>
                                  <a:pt x="0" y="423"/>
                                  <a:pt x="0" y="392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28"/>
                                  <a:pt x="26" y="0"/>
                                  <a:pt x="56" y="0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422" y="0"/>
                                  <a:pt x="448" y="26"/>
                                  <a:pt x="448" y="56"/>
                                </a:cubicBezTo>
                                <a:cubicBezTo>
                                  <a:pt x="448" y="392"/>
                                  <a:pt x="448" y="392"/>
                                  <a:pt x="448" y="392"/>
                                </a:cubicBezTo>
                                <a:cubicBezTo>
                                  <a:pt x="448" y="422"/>
                                  <a:pt x="420" y="448"/>
                                  <a:pt x="389" y="448"/>
                                </a:cubicBezTo>
                                <a:close/>
                                <a:moveTo>
                                  <a:pt x="420" y="56"/>
                                </a:moveTo>
                                <a:cubicBezTo>
                                  <a:pt x="420" y="41"/>
                                  <a:pt x="407" y="28"/>
                                  <a:pt x="392" y="28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41" y="28"/>
                                  <a:pt x="28" y="43"/>
                                  <a:pt x="28" y="59"/>
                                </a:cubicBezTo>
                                <a:cubicBezTo>
                                  <a:pt x="28" y="392"/>
                                  <a:pt x="28" y="392"/>
                                  <a:pt x="28" y="392"/>
                                </a:cubicBezTo>
                                <a:cubicBezTo>
                                  <a:pt x="28" y="407"/>
                                  <a:pt x="41" y="420"/>
                                  <a:pt x="56" y="420"/>
                                </a:cubicBezTo>
                                <a:cubicBezTo>
                                  <a:pt x="389" y="420"/>
                                  <a:pt x="389" y="420"/>
                                  <a:pt x="389" y="420"/>
                                </a:cubicBezTo>
                                <a:cubicBezTo>
                                  <a:pt x="405" y="420"/>
                                  <a:pt x="420" y="407"/>
                                  <a:pt x="420" y="392"/>
                                </a:cubicBezTo>
                                <a:lnTo>
                                  <a:pt x="420" y="56"/>
                                </a:lnTo>
                                <a:close/>
                                <a:moveTo>
                                  <a:pt x="336" y="308"/>
                                </a:moveTo>
                                <a:cubicBezTo>
                                  <a:pt x="112" y="308"/>
                                  <a:pt x="112" y="308"/>
                                  <a:pt x="112" y="308"/>
                                </a:cubicBezTo>
                                <a:cubicBezTo>
                                  <a:pt x="104" y="308"/>
                                  <a:pt x="98" y="302"/>
                                  <a:pt x="98" y="294"/>
                                </a:cubicBezTo>
                                <a:cubicBezTo>
                                  <a:pt x="98" y="286"/>
                                  <a:pt x="104" y="280"/>
                                  <a:pt x="112" y="280"/>
                                </a:cubicBezTo>
                                <a:cubicBezTo>
                                  <a:pt x="336" y="280"/>
                                  <a:pt x="336" y="280"/>
                                  <a:pt x="336" y="280"/>
                                </a:cubicBezTo>
                                <a:cubicBezTo>
                                  <a:pt x="344" y="280"/>
                                  <a:pt x="350" y="286"/>
                                  <a:pt x="350" y="294"/>
                                </a:cubicBezTo>
                                <a:cubicBezTo>
                                  <a:pt x="350" y="302"/>
                                  <a:pt x="344" y="308"/>
                                  <a:pt x="336" y="308"/>
                                </a:cubicBezTo>
                                <a:close/>
                                <a:moveTo>
                                  <a:pt x="336" y="224"/>
                                </a:moveTo>
                                <a:cubicBezTo>
                                  <a:pt x="112" y="224"/>
                                  <a:pt x="112" y="224"/>
                                  <a:pt x="112" y="224"/>
                                </a:cubicBezTo>
                                <a:cubicBezTo>
                                  <a:pt x="104" y="224"/>
                                  <a:pt x="98" y="218"/>
                                  <a:pt x="98" y="210"/>
                                </a:cubicBezTo>
                                <a:cubicBezTo>
                                  <a:pt x="98" y="202"/>
                                  <a:pt x="104" y="196"/>
                                  <a:pt x="112" y="196"/>
                                </a:cubicBezTo>
                                <a:cubicBezTo>
                                  <a:pt x="336" y="196"/>
                                  <a:pt x="336" y="196"/>
                                  <a:pt x="336" y="196"/>
                                </a:cubicBezTo>
                                <a:cubicBezTo>
                                  <a:pt x="344" y="196"/>
                                  <a:pt x="350" y="202"/>
                                  <a:pt x="350" y="210"/>
                                </a:cubicBezTo>
                                <a:cubicBezTo>
                                  <a:pt x="350" y="218"/>
                                  <a:pt x="344" y="224"/>
                                  <a:pt x="336" y="224"/>
                                </a:cubicBezTo>
                                <a:close/>
                                <a:moveTo>
                                  <a:pt x="336" y="140"/>
                                </a:moveTo>
                                <a:cubicBezTo>
                                  <a:pt x="112" y="140"/>
                                  <a:pt x="112" y="140"/>
                                  <a:pt x="112" y="140"/>
                                </a:cubicBezTo>
                                <a:cubicBezTo>
                                  <a:pt x="104" y="140"/>
                                  <a:pt x="98" y="134"/>
                                  <a:pt x="98" y="126"/>
                                </a:cubicBezTo>
                                <a:cubicBezTo>
                                  <a:pt x="98" y="118"/>
                                  <a:pt x="104" y="112"/>
                                  <a:pt x="112" y="112"/>
                                </a:cubicBezTo>
                                <a:cubicBezTo>
                                  <a:pt x="336" y="112"/>
                                  <a:pt x="336" y="112"/>
                                  <a:pt x="336" y="112"/>
                                </a:cubicBezTo>
                                <a:cubicBezTo>
                                  <a:pt x="344" y="112"/>
                                  <a:pt x="350" y="118"/>
                                  <a:pt x="350" y="126"/>
                                </a:cubicBezTo>
                                <a:cubicBezTo>
                                  <a:pt x="350" y="134"/>
                                  <a:pt x="344" y="140"/>
                                  <a:pt x="336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2" style="position:absolute;left:0;text-align:left;margin-left:-2.55pt;margin-top:-2.85pt;width:524.1pt;height:25.7pt;z-index:251696128" coordsize="66557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">
                <v:shape id="文本框 10" o:spid="_x0000_s1043" type="#_x0000_t202" style="position:absolute;left:3524;width:11519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2g8MEA&#10;AADbAAAADwAAAGRycy9kb3ducmV2LnhtbESPQYvCQAyF78L+hyGCF1mnelik27FIobA3sfoDQie2&#10;3e1kSme09d+bg7C3hPfy3pcsn12vHjSGzrOB7SYBRVx723Fj4HopP/egQkS22HsmA08KkB8+Fhmm&#10;1k98pkcVGyUhHFI00MY4pFqHuiWHYeMHYtFufnQYZR0bbUecJNz1epckX9phx9LQ4kBFS/VfdXcG&#10;/G5a9+dqWxan6bdMTne6VIGMWS3n4zeoSHP8N7+vf6zgC738IgPow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doPDBAAAA2wAAAA8AAAAAAAAAAAAAAAAAmAIAAGRycy9kb3du&#10;cmV2LnhtbFBLBQYAAAAABAAEAPUAAACGAwAAAAA=&#10;" filled="f" stroked="f" strokeweight=".5pt">
                  <v:textbox style="mso-fit-shape-to-text:t">
                    <w:txbxContent>
                      <w:p w:rsidR="00737A9B" w:rsidRDefault="00737A9B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直接连接符 11" o:spid="_x0000_s1044" style="position:absolute;visibility:visible;mso-wrap-style:square" from="14001,1714" to="6655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+wrcEAAADbAAAADwAAAGRycy9kb3ducmV2LnhtbERPS2vCQBC+F/wPywi91U1aEIluggqi&#10;B3toKj0P2cnDZGfD7lbjv+8WCr3Nx/ecTTGZQdzI+c6ygnSRgCCurO64UXD5PLysQPiArHGwTAoe&#10;5KHIZ08bzLS98wfdytCIGMI+QwVtCGMmpa9aMugXdiSOXG2dwRCha6R2eI/hZpCvSbKUBjuODS2O&#10;tG+p6stvo+Br9Zb2x2pZXnZnex3dVPfhvVbqeT5t1yACTeFf/Oc+6Tg/hd9f4gE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7CtwQAAANsAAAAPAAAAAAAAAAAAAAAA&#10;AKECAABkcnMvZG93bnJldi54bWxQSwUGAAAAAAQABAD5AAAAjwMAAAAA&#10;" strokecolor="#bfbfbf [2412]" strokeweight="1pt">
                  <v:stroke joinstyle="miter"/>
                </v:line>
                <v:oval id="椭圆 111" o:spid="_x0000_s1045" style="position:absolute;top:285;width:287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DOb8A&#10;AADbAAAADwAAAGRycy9kb3ducmV2LnhtbESPzQrCMBCE74LvEFbwpqkKKtUoIggevPiH16VZ22qz&#10;KUnU+vZGEDwOM/MNM182phJPcr60rGDQT0AQZ1aXnCs4HTe9KQgfkDVWlknBmzwsF+3WHFNtX7yn&#10;5yHkIkLYp6igCKFOpfRZQQZ939bE0btaZzBE6XKpHb4i3FRymCRjabDkuFBgTeuCsvvhYRTkbn9+&#10;r0/J9VLLkiaZu11246NS3U6zmoEI1IR/+NfeagXDEXy/x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cM5vwAAANsAAAAPAAAAAAAAAAAAAAAAAJgCAABkcnMvZG93bnJl&#10;di54bWxQSwUGAAAAAAQABAD1AAAAhAMAAAAA&#10;" fillcolor="#5b9bd5 [3204]" stroked="f" strokeweight="1pt">
                  <v:stroke joinstyle="miter"/>
                  <v:path arrowok="t"/>
                  <o:lock v:ext="edit" aspectratio="t"/>
                </v:oval>
                <v:shape id="Freeform 19" o:spid="_x0000_s1046" style="position:absolute;left:666;top:952;width:1620;height:1620;visibility:visible;mso-wrap-style:square;v-text-anchor:top" coordsize="448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pncMA&#10;AADbAAAADwAAAGRycy9kb3ducmV2LnhtbESPQWvCQBSE74X+h+UVvNVNg1gbXUMRRE9Co5fentnX&#10;TdLs25hdNf77riD0OMzMN8wiH2wrLtT72rGCt3ECgrh0umaj4LBfv85A+ICssXVMCm7kIV8+Py0w&#10;0+7KX3QpghERwj5DBVUIXSalLyuy6MeuI47ej+sthih7I3WP1wi3rUyTZCot1hwXKuxoVVH5W5yt&#10;gtBIczLF+Xv9ftyg3k2actc1So1ehs85iEBD+A8/2lutIP2A+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xpncMAAADbAAAADwAAAAAAAAAAAAAAAACYAgAAZHJzL2Rv&#10;d25yZXYueG1sUEsFBgAAAAAEAAQA9QAAAIgDAAAAAA==&#10;" path="m389,448v-333,,-333,,-333,c25,448,,423,,392,,59,,59,,59,,28,26,,56,,392,,392,,392,v30,,56,26,56,56c448,392,448,392,448,392v,30,-28,56,-59,56xm420,56c420,41,407,28,392,28,56,28,56,28,56,28,41,28,28,43,28,59v,333,,333,,333c28,407,41,420,56,420v333,,333,,333,c405,420,420,407,420,392r,-336xm336,308v-224,,-224,,-224,c104,308,98,302,98,294v,-8,6,-14,14,-14c336,280,336,280,336,280v8,,14,6,14,14c350,302,344,308,336,308xm336,224v-224,,-224,,-224,c104,224,98,218,98,210v,-8,6,-14,14,-14c336,196,336,196,336,196v8,,14,6,14,14c350,218,344,224,336,224xm336,140v-224,,-224,,-224,c104,140,98,134,98,126v,-8,6,-14,14,-14c336,112,336,112,336,112v8,,14,6,14,14c350,134,344,140,336,140xe" fillcolor="white [3212]" stroked="f">
                  <v:path arrowok="t" o:connecttype="custom" o:connectlocs="140665,162000;20250,162000;0,141750;0,21335;20250,0;141750,0;162000,20250;162000,141750;140665,162000;151875,20250;141750,10125;20250,10125;10125,21335;10125,141750;20250,151875;140665,151875;151875,141750;151875,20250;121500,111375;40500,111375;35438,106313;40500,101250;121500,101250;126562,106313;121500,111375;121500,81000;40500,81000;35438,75938;40500,70875;121500,70875;126562,75938;121500,81000;121500,50625;40500,50625;35438,45563;40500,40500;121500,40500;126562,45563;121500,50625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-168275</wp:posOffset>
                </wp:positionV>
                <wp:extent cx="6857365" cy="99441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994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2017.08-2017.10                           OA办公系统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</w:rPr>
                              <w:t>java开发工程师</w:t>
                            </w:r>
                          </w:p>
                          <w:p w:rsidR="00737A9B" w:rsidRPr="00C66158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C66158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项目介绍：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该项目为自动化办公系统，是一个B/S架构的办公系统，采用SPA(单页面模式)开发，主要为解决公司日常的文件审批，对公司的各个部门管理，员工的管理，从而提高公司的运行效率，节省成本，模块划分：内部发文、用章申请、办公用品管理、报销管理、考勤管理等业务功能。使用技术：该项目依旧采用三层结构分为表示层，业务层和数据访问层，层次间的关系自下到上。</w:t>
                            </w:r>
                          </w:p>
                          <w:p w:rsidR="00737A9B" w:rsidRPr="00C66158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C66158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技术要点：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，Spring，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，JavaScript，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ajax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等，其中表现层采用Spring框架开发；业务层封装业务流程，为适应业务的变更，每一业务模块均有专门的接口及实现类，利用Spring的IOC功能将实现类注入给表示层的Action；数据访问层使用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实现，可适应不同数据库，事务部分利用Spring的声明式事务管理。权限模块采用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SpringSecurity</w:t>
                            </w:r>
                            <w:proofErr w:type="spellEnd"/>
                            <w:r w:rsidR="0030493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框架实现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基于权限组的方式实现对资源的访问控制，该项目使用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ajax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技术实现前端页面的局部刷新。</w:t>
                            </w:r>
                          </w:p>
                          <w:p w:rsidR="00737A9B" w:rsidRPr="00AA41B3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 w:rsidRPr="00C66158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项目职责：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1.用户管理：①对用户的信息操作；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rightChars="150" w:right="315" w:firstLineChars="600" w:firstLine="12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②对用户进行角色的授权。</w:t>
                            </w: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br/>
                              <w:t>2.角色管理：①对角色的信息操作；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rightChars="150" w:right="315" w:firstLineChars="600" w:firstLine="12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②对角色进行功能授权，从而决定用户所拥有的功能。</w:t>
                            </w: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br/>
                              <w:t>3.组织结构：①对公司的各个部门进行管理。</w:t>
                            </w: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br/>
                              <w:t>4.菜单管理：①对公司系统中菜单功能的基本操作； 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leftChars="600" w:left="1260" w:rightChars="150" w:right="315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②对登录的用户进行授权角色的判断，从而加载出用户所拥有的功能菜单。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A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5.授权：    对角色授权相应的功能菜单，对用户授权相应的角色权限。</w:t>
                            </w:r>
                          </w:p>
                          <w:p w:rsidR="00737A9B" w:rsidRPr="00F93A15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2017.11-2018.02                           吉祥物业管理系统                         java开发工程师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项目介绍：</w:t>
                            </w:r>
                          </w:p>
                          <w:p w:rsidR="00737A9B" w:rsidRDefault="00737A9B" w:rsidP="0020639E"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该系统使用SSM（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Spring+SpringMV+Mybatis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）主体框架技术，这个系统主要帮助物业人员对小区，居住人员的管理。该系统分为房产管理，业主管理，收费管理，租赁管理，保安车位，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社区消防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等六个模块。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1、房产管理：主要是对住宅小区的维护功能，按照“房产&gt;楼宇&gt;楼层&gt;房间”的顺序逐级维护。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2、收费管理：主要用于进行日常的物业费用收缴、退款，以及执行预收款操作。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3、业主管理：主要用于管理各单元/楼层业主的日常事宜。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ind w:left="1470" w:hangingChars="700" w:hanging="147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4、租赁管理：此功能用于管理与各租户签订的租赁协议。包括创建新合同、启用合同、终止合同。对于已经存在生效合同的房产，将不允许创建新合同。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5、保安车位：管理物业的车位及保安信息。其中车位管理分为车位出售和出租两种管理形式。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6、社区消防：管理物业的消防工作，如消防设施、消防巡视、消防演练及消防事故等功能。</w:t>
                            </w:r>
                          </w:p>
                          <w:p w:rsidR="00737A9B" w:rsidRDefault="00737A9B" w:rsidP="006B09D5">
                            <w:pPr>
                              <w:snapToGrid w:val="0"/>
                              <w:spacing w:line="360" w:lineRule="exact"/>
                              <w:ind w:left="1054" w:rightChars="150" w:right="315" w:hangingChars="500" w:hanging="1054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技术要点：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1、该项目利用Spring提供的Template模板实现Dao层，通过使用Spring的IOC技术，交由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BeanFactory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创建所需的对象，通过配置AOP切面将Spring声明式事务切入核心业务方法中来完善业务层。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2、Action充当控制器，接受页面的请求参数，获取Spring注入业务层的接口实现类，调用业务方法，处理用户请求，返回视图显示数据，使用Spring的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OpenSessionInView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管理Session的生命周期。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ind w:rightChars="150" w:right="315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主要负责业主管理模块，包括业主信息，业主验房，业主入住，业主装修，业主投诉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7" type="#_x0000_t202" style="position:absolute;left:0;text-align:left;margin-left:-9.45pt;margin-top:-13.25pt;width:539.95pt;height:78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" filled="f" stroked="f" strokeweight=".5pt">
                <v:textbox>
                  <w:txbxContent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2017.08-2017.10                           OA办公系统                 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B9BD5" w:themeColor="accent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</w:rPr>
                        <w:t>java开发工程师</w:t>
                      </w:r>
                    </w:p>
                    <w:p w:rsidR="00737A9B" w:rsidRPr="00C66158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 w:rsidRPr="00C66158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项目介绍：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该项目为自动化办公系统，是一个B/S架构的办公系统，采用SPA(单页面模式)开发，主要为解决公司日常的文件审批，对公司的各个部门管理，员工的管理，从而提高公司的运行效率，节省成本，模块划分：内部发文、用章申请、办公用品管理、报销管理、考勤管理等业务功能。使用技术：该项目依旧采用三层结构分为表示层，业务层和数据访问层，层次间的关系自下到上。</w:t>
                      </w:r>
                    </w:p>
                    <w:p w:rsidR="00737A9B" w:rsidRPr="00C66158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 w:rsidRPr="00C66158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技术要点：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，Spring，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jsp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，JavaScript，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ajax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等，其中表现层采用Spring框架开发；业务层封装业务流程，为适应业务的变更，每一业务模块均有专门的接口及实现类，利用Spring的IOC功能将实现类注入给表示层的Action；数据访问层使用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实现，可适应不同数据库，事务部分利用Spring的声明式事务管理。权限模块采用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SpringSecurity</w:t>
                      </w:r>
                      <w:proofErr w:type="spellEnd"/>
                      <w:r w:rsidR="0030493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框架实现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基于权限组的方式实现对资源的访问控制，该项目使用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ajax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技术实现前端页面的局部刷新。</w:t>
                      </w:r>
                    </w:p>
                    <w:p w:rsidR="00737A9B" w:rsidRPr="00AA41B3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 w:rsidRPr="00C66158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项目职责：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1.用户管理：①对用户的信息操作；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rightChars="150" w:right="315" w:firstLineChars="600" w:firstLine="12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②对用户进行角色的授权。</w:t>
                      </w: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br/>
                        <w:t>2.角色管理：①对角色的信息操作；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rightChars="150" w:right="315" w:firstLineChars="600" w:firstLine="12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②对角色进行功能授权，从而决定用户所拥有的功能。</w:t>
                      </w: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br/>
                        <w:t>3.组织结构：①对公司的各个部门进行管理。</w:t>
                      </w: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br/>
                        <w:t>4.菜单管理：①对公司系统中菜单功能的基本操作； 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leftChars="600" w:left="1260" w:rightChars="150" w:right="315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②对登录的用户进行授权角色的判断，从而加载出用户所拥有的功能菜单。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A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5.授权：    对角色授权相应的功能菜单，对用户授权相应的角色权限。</w:t>
                      </w:r>
                    </w:p>
                    <w:p w:rsidR="00737A9B" w:rsidRPr="00F93A15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2017.11-2018.02                           吉祥物业管理系统                         java开发工程师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项目介绍：</w:t>
                      </w:r>
                    </w:p>
                    <w:p w:rsidR="00737A9B" w:rsidRDefault="00737A9B" w:rsidP="0020639E"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该系统使用SSM（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Spring+SpringMV+Mybatis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）主体框架技术，这个系统主要帮助物业人员对小区，居住人员的管理。该系统分为房产管理，业主管理，收费管理，租赁管理，保安车位，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社区消防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等六个模块。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1、房产管理：主要是对住宅小区的维护功能，按照“房产&gt;楼宇&gt;楼层&gt;房间”的顺序逐级维护。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2、收费管理：主要用于进行日常的物业费用收缴、退款，以及执行预收款操作。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3、业主管理：主要用于管理各单元/楼层业主的日常事宜。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ind w:left="1470" w:hangingChars="700" w:hanging="147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4、租赁管理：此功能用于管理与各租户签订的租赁协议。包括创建新合同、启用合同、终止合同。对于已经存在生效合同的房产，将不允许创建新合同。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5、保安车位：管理物业的车位及保安信息。其中车位管理分为车位出售和出租两种管理形式。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6、社区消防：管理物业的消防工作，如消防设施、消防巡视、消防演练及消防事故等功能。</w:t>
                      </w:r>
                    </w:p>
                    <w:p w:rsidR="00737A9B" w:rsidRDefault="00737A9B" w:rsidP="006B09D5">
                      <w:pPr>
                        <w:snapToGrid w:val="0"/>
                        <w:spacing w:line="360" w:lineRule="exact"/>
                        <w:ind w:left="1054" w:rightChars="150" w:right="315" w:hangingChars="500" w:hanging="1054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技术要点：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1、该项目利用Spring提供的Template模板实现Dao层，通过使用Spring的IOC技术，交由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BeanFactory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创建所需的对象，通过配置AOP切面将Spring声明式事务切入核心业务方法中来完善业务层。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2、Action充当控制器，接受页面的请求参数，获取Spring注入业务层的接口实现类，调用业务方法，处理用户请求，返回视图显示数据，使用Spring的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OpenSessionInView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管理Session的生命周期。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ind w:rightChars="150" w:right="315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主要负责业主管理模块，包括业主信息，业主验房，业主入住，业主装修，业主投诉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/>
                  </w:txbxContent>
                </v:textbox>
              </v:shape>
            </w:pict>
          </mc:Fallback>
        </mc:AlternateContent>
      </w:r>
    </w:p>
    <w:p w:rsidR="004228C0" w:rsidRDefault="00D67718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4228C0" w:rsidRDefault="00D67718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76302D7" wp14:editId="7C70A8CD">
                <wp:simplePos x="0" y="0"/>
                <wp:positionH relativeFrom="column">
                  <wp:posOffset>-143462</wp:posOffset>
                </wp:positionH>
                <wp:positionV relativeFrom="paragraph">
                  <wp:posOffset>8885555</wp:posOffset>
                </wp:positionV>
                <wp:extent cx="6656070" cy="326390"/>
                <wp:effectExtent l="0" t="0" r="3048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326390"/>
                          <a:chOff x="0" y="0"/>
                          <a:chExt cx="6655798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A9B" w:rsidRDefault="00737A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400175" y="171450"/>
                            <a:ext cx="52556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76200"/>
                            <a:ext cx="180000" cy="178744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48" style="position:absolute;left:0;text-align:left;margin-left:-11.3pt;margin-top:699.65pt;width:524.1pt;height:25.7pt;z-index:251683840;mso-height-relative:margin" coordsize="66557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">
                <v:shape id="文本框 577" o:spid="_x0000_s1049" type="#_x0000_t202" style="position:absolute;left:3524;width:11519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pHb8A&#10;AADcAAAADwAAAGRycy9kb3ducmV2LnhtbESPzQrCMBCE74LvEFbwIpoq+EM1iggFb2L1AZZmbavN&#10;pjTR1rc3guBxmJlvmM2uM5V4UeNKywqmkwgEcWZ1ybmC6yUZr0A4j6yxskwK3uRgt+33Nhhr2/KZ&#10;XqnPRYCwi1FB4X0dS+myggy6ia2Jg3ezjUEfZJNL3WAb4KaSsyhaSIMlh4UCazoUlD3Sp1FgZ+2o&#10;OqfT5HBq70l0etIldaTUcNDt1yA8df4f/rWPWsF8uYTvmXA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xukdvwAAANwAAAAPAAAAAAAAAAAAAAAAAJgCAABkcnMvZG93bnJl&#10;di54bWxQSwUGAAAAAAQABAD1AAAAhAMAAAAA&#10;" filled="f" stroked="f" strokeweight=".5pt">
                  <v:textbox style="mso-fit-shape-to-text:t">
                    <w:txbxContent>
                      <w:p w:rsidR="00737A9B" w:rsidRDefault="00737A9B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578" o:spid="_x0000_s1050" style="position:absolute;visibility:visible;mso-wrap-style:square" from="14001,1714" to="66557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a4WcIAAADcAAAADwAAAGRycy9kb3ducmV2LnhtbERPu27CMBTdkfoP1kXqBg5UpSjEQaVS&#10;VQY6kCLmq/jmQeLryHYh/H09IHU8Ou9sO5peXMn51rKCxTwBQVxa3XKt4PTzOVuD8AFZY2+ZFNzJ&#10;wzZ/mmSYanvjI12LUIsYwj5FBU0IQyqlLxsy6Od2II5cZZ3BEKGrpXZ4i+Gml8skWUmDLceGBgf6&#10;aKjsil+j4Lx+WXRf5ao47Q72Mrix6sJ3pdTzdHzfgAg0hn/xw73XCl7f4tp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a4WcIAAADcAAAADwAAAAAAAAAAAAAA&#10;AAChAgAAZHJzL2Rvd25yZXYueG1sUEsFBgAAAAAEAAQA+QAAAJADAAAAAA==&#10;" strokecolor="#bfbfbf [2412]" strokeweight="1pt">
                  <v:stroke joinstyle="miter"/>
                </v:line>
                <v:oval id="椭圆 111" o:spid="_x0000_s1051" style="position:absolute;top:285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vRl70A&#10;AADcAAAADwAAAGRycy9kb3ducmV2LnhtbERPvQrCMBDeBd8hnOCmqQ4q1SgiCA4u/tH1aM622lxK&#10;ErW+vREEt/v4fm+xak0tnuR8ZVnBaJiAIM6trrhQcD5tBzMQPiBrrC2Tgjd5WC27nQWm2r74QM9j&#10;KEQMYZ+igjKEJpXS5yUZ9EPbEEfuap3BEKErpHb4iuGmluMkmUiDFceGEhvalJTfjw+joHCHy3tz&#10;Tq5ZIyua5u6W7Scnpfq9dj0HEagNf/HPvdNx/mgM32fiB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OvRl70AAADcAAAADwAAAAAAAAAAAAAAAACYAgAAZHJzL2Rvd25yZXYu&#10;eG1sUEsFBgAAAAAEAAQA9QAAAIIDAAAAAA==&#10;" fillcolor="#5b9bd5 [3204]" stroked="f" strokeweight="1pt">
                  <v:stroke joinstyle="miter"/>
                  <v:path arrowok="t"/>
                  <o:lock v:ext="edit" aspectratio="t"/>
                </v:oval>
                <v:shape id="Freeform 5" o:spid="_x0000_s1052" style="position:absolute;left:571;top:762;width:1800;height:1787;visibility:visible;mso-wrap-style:square;v-text-anchor:top" coordsize="427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xeL0A&#10;AADbAAAADwAAAGRycy9kb3ducmV2LnhtbERPuwrCMBTdBf8hXMFN0zqIVKOIaBEE8bW4XZtrW2xu&#10;ShO1/r0ZBMfDec8WranEixpXWlYQDyMQxJnVJecKLufNYALCeWSNlWVS8CEHi3m3M8NE2zcf6XXy&#10;uQgh7BJUUHhfJ1K6rCCDbmhr4sDdbWPQB9jkUjf4DuGmkqMoGkuDJYeGAmtaFZQ9Tk+jYJ+aQ7x+&#10;xhleSe9u/pPed8dUqX6vXU5BeGr9X/xzb7WCUVgfvoQfIO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FIxeL0AAADbAAAADwAAAAAAAAAAAAAAAACYAgAAZHJzL2Rvd25yZXYu&#10;eG1sUEsFBgAAAAAEAAQA9QAAAIIDAAAAAA==&#10;" path="m374,184v-6,,-11,5,-11,12c363,369,363,369,363,369v,17,-14,32,-32,32c61,401,61,401,61,401v-8,,-18,-4,-25,-10c28,385,23,377,23,368,23,97,23,97,23,97v,-8,5,-17,13,-25c44,65,53,61,62,61v145,,145,,145,c214,61,219,56,219,49v,-7,-5,-11,-12,-11c62,38,62,38,62,38,27,38,,64,,97,,368,,368,,368v,16,7,31,18,41c29,419,45,424,62,424v270,,270,,270,c348,424,362,419,372,409v9,-10,14,-24,14,-41c386,196,386,196,386,196v,-7,-5,-12,-12,-12xm413,55c369,11,369,11,369,11,362,4,352,,342,,332,,322,4,315,10,279,53,279,53,279,53,88,236,88,236,88,236v-1,1,-1,1,-1,1c75,346,75,346,75,346v5,5,5,5,5,5c187,337,187,337,187,337,370,144,370,144,370,144v43,-34,43,-34,43,-34c427,95,427,69,413,55xm119,245c292,73,292,73,292,73v58,59,58,59,58,59c178,305,178,305,178,305l119,245xm104,322v3,-54,3,-54,3,-54c157,318,157,318,157,318r-53,4xm400,81v,4,-2,8,-4,10c370,117,370,117,370,117,306,54,306,54,306,54,332,28,332,28,332,28v5,-6,14,-6,20,c396,72,396,72,396,72v2,2,4,6,4,9xe" fillcolor="white [3212]" stroked="f">
                  <v:path arrowok="t" o:connecttype="custom" o:connectlocs="157658,77568;153021,82627;153021,155558;139532,169048;25714,169048;15176,164832;9696,155136;9696,40892;15176,30353;26136,25716;87260,25716;92319,20657;87260,16020;26136,16020;0,40892;0,155136;7588,172421;26136,178744;139953,178744;156815,172421;162717,155136;162717,82627;157658,77568;174098,23186;155550,4637;144169,0;132787,4216;117611,22343;37096,99490;36674,99911;31616,145862;33724,147970;78829,142068;155972,60706;174098,46372;174098,23186;50164,103284;123091,30774;147541,55647;75035,128578;50164,103284;43841,135744;45105,112980;66183,134058;43841,135744;168618,34147;166932,38363;155972,49323;128993,22765;139953,11804;148384,11804;166932,30353;168618,34147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4E75" wp14:editId="6C6DCB13">
                <wp:simplePos x="0" y="0"/>
                <wp:positionH relativeFrom="column">
                  <wp:posOffset>-95250</wp:posOffset>
                </wp:positionH>
                <wp:positionV relativeFrom="paragraph">
                  <wp:posOffset>31750</wp:posOffset>
                </wp:positionV>
                <wp:extent cx="6839585" cy="97294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72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9B" w:rsidRDefault="005F6516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2018.04-2018.08</w:t>
                            </w:r>
                            <w:r w:rsidR="00737A9B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                             云商城后台管理系统                      Java开发工程师</w:t>
                            </w:r>
                          </w:p>
                          <w:p w:rsidR="00737A9B" w:rsidRPr="00E27A79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27A79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项目介绍: </w:t>
                            </w:r>
                          </w:p>
                          <w:p w:rsidR="00737A9B" w:rsidRDefault="00737A9B" w:rsidP="006D5C37"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此项目是小程序商城的后台管理系统，主要于方便管理商城中的商品，小程序中有两个购买入口，分别是商城、门店，商城中放着后台设置的显示所有商品，门店中放着后台设置显示门店仅有的商品，商城与门店中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商价格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各有不同。</w:t>
                            </w:r>
                          </w:p>
                          <w:p w:rsidR="00737A9B" w:rsidRDefault="00737A9B" w:rsidP="00A833D2">
                            <w:pPr>
                              <w:snapToGrid w:val="0"/>
                              <w:spacing w:line="360" w:lineRule="exact"/>
                              <w:ind w:left="1054" w:rightChars="150" w:right="315" w:hangingChars="500" w:hanging="1054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技术要点：</w:t>
                            </w:r>
                          </w:p>
                          <w:p w:rsidR="00737A9B" w:rsidRPr="00A833D2" w:rsidRDefault="00737A9B" w:rsidP="007569A0">
                            <w:pPr>
                              <w:snapToGrid w:val="0"/>
                              <w:spacing w:line="360" w:lineRule="exact"/>
                              <w:ind w:left="420" w:rightChars="150" w:right="315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框架: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MyBatis+SpringBoot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前端技术: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elementUi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数据库: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Oracle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项目管理方式: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 xml:space="preserve">Maven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Svn</w:t>
                            </w:r>
                            <w:proofErr w:type="spellEnd"/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A391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 w:rsidR="00864B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主要负责商城后台开发，负责模块</w:t>
                            </w:r>
                            <w:r w:rsidR="00D92AC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  <w:r w:rsidR="00864B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商品管理</w:t>
                            </w:r>
                            <w:r w:rsidR="00864B9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</w:t>
                            </w:r>
                            <w:r w:rsidR="002566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门店管理端</w:t>
                            </w:r>
                          </w:p>
                          <w:p w:rsidR="00E04B21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1、快捷入口：针对每一个用户自由制定快捷入口，用户可自由编辑。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  <w:t>2、商品管理：该功能是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针对该云商城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项目的所有商品的管理。包括商品详情、添加商品、针对每个商品添加规格、添加价格套等。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  <w:t>3、智能区域管理：该功能实现显示某个门店的服务区域，根据这个制定一棵职能区域树，</w:t>
                            </w:r>
                          </w:p>
                          <w:p w:rsidR="00737A9B" w:rsidRDefault="00E04B21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4、</w:t>
                            </w:r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门店管理端：添加门店时需用到。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5</w:t>
                            </w:r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、商城管理端：此功能主要管理商城的商品规格（SKU）进行SKU对商城的上架、下架，以及设置库存。还可查看每个SKU所针对的价格套（零售价、普通会员价、白金会员价，特级会员价）的详情信息。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6</w:t>
                            </w:r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、门店管理端：该功能主要针对各个门店的商品规格（SKU）进行对各个门店的上架、下架，以及设置库存。不同点：该门店上下</w:t>
                            </w:r>
                            <w:proofErr w:type="gramStart"/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架可以点击进</w:t>
                            </w:r>
                            <w:proofErr w:type="gramEnd"/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入门店进行</w:t>
                            </w:r>
                            <w:proofErr w:type="gramStart"/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单个门</w:t>
                            </w:r>
                            <w:proofErr w:type="gramEnd"/>
                            <w:r w:rsidR="00737A9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店的SKU管理，也可以通过门店管理端界面，选择多个门店进行多个门店的SKU管理。并且可查看每个门店下的SKU对应的价格套。</w:t>
                            </w:r>
                            <w:r w:rsidR="002566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5F6516" w:rsidP="00F04DF5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>2018.09-2019.03</w:t>
                            </w:r>
                            <w:r w:rsidR="00737A9B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Cs w:val="21"/>
                              </w:rPr>
                              <w:t xml:space="preserve">                             迷你荷包                             Java开发工程师</w:t>
                            </w:r>
                          </w:p>
                          <w:p w:rsidR="00737A9B" w:rsidRPr="004159E4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4159E4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项目介绍: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ab/>
                            </w:r>
                            <w:r w:rsidRPr="008875A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迷你荷包是一款借贷类产品，给注册用户提供短期贷款服务。用户通过注册及认证模块后显示可申请贷款额度，可在额度范围内申请7天、 14天、 30天三</w:t>
                            </w:r>
                            <w:proofErr w:type="gramStart"/>
                            <w:r w:rsidRPr="008875A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档贷款</w:t>
                            </w:r>
                            <w:proofErr w:type="gramEnd"/>
                            <w:r w:rsidRPr="008875A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期限。后台运营人员通过审核管理模块对贷款申请进行核对，审核后给符合评估的用户发放贷款。贷款到达期限后由第三方代扣从用户银行卡直接扣除贷款本息。</w:t>
                            </w:r>
                          </w:p>
                          <w:p w:rsidR="00737A9B" w:rsidRDefault="00737A9B" w:rsidP="00645534">
                            <w:pPr>
                              <w:snapToGrid w:val="0"/>
                              <w:spacing w:line="360" w:lineRule="exact"/>
                              <w:ind w:left="1054" w:rightChars="150" w:right="315" w:hangingChars="500" w:hanging="1054"/>
                              <w:jc w:val="left"/>
                              <w:rPr>
                                <w:rFonts w:asciiTheme="minorEastAsia" w:hAnsiTheme="minor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技术要点：</w:t>
                            </w:r>
                          </w:p>
                          <w:p w:rsidR="00737A9B" w:rsidRPr="005E04A8" w:rsidRDefault="00737A9B" w:rsidP="005E04A8">
                            <w:pPr>
                              <w:snapToGrid w:val="0"/>
                              <w:spacing w:line="360" w:lineRule="exact"/>
                              <w:ind w:left="42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框架: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MyBatis+SpringMVC+Spring+Dubbo+ZK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数据库: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项目管理方式: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 xml:space="preserve">Maven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Git</w:t>
                            </w:r>
                            <w:proofErr w:type="spellEnd"/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</w:rPr>
                            </w:pPr>
                            <w:r w:rsidRPr="004A391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262626" w:themeColor="text1" w:themeTint="D9"/>
                              </w:rPr>
                              <w:t>项目职责：</w:t>
                            </w:r>
                          </w:p>
                          <w:p w:rsidR="00CB2C7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</w:rPr>
                            </w:pPr>
                            <w:r w:rsidRPr="008875A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负责：用户注册登录：使用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Redis+RabbitMQ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实现短信发送并验证，使用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SpringSecurity</w:t>
                            </w:r>
                            <w:proofErr w:type="spellEnd"/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用户登录及权限</w:t>
                            </w:r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设置</w:t>
                            </w:r>
                          </w:p>
                          <w:p w:rsidR="0036724D" w:rsidRPr="0057230C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</w:rPr>
                            </w:pPr>
                            <w:r w:rsidRPr="008875A5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用户账户管理模块</w:t>
                            </w:r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：用户业务</w:t>
                            </w:r>
                            <w:r w:rsidR="0030493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模块</w:t>
                            </w:r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（贷款额度、贷款</w:t>
                            </w:r>
                            <w:r w:rsidR="0030493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管理、交易记录等</w:t>
                            </w:r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）的展示及管理</w:t>
                            </w:r>
                          </w:p>
                          <w:p w:rsidR="00737A9B" w:rsidRDefault="0079160A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贷款申请</w:t>
                            </w:r>
                            <w:r w:rsidR="009F2E2F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审核模</w:t>
                            </w:r>
                            <w:r w:rsidR="00CB2C7B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块</w:t>
                            </w:r>
                            <w:r w:rsidR="0030493A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</w:rPr>
                              <w:t>：对用户贷款订单进行审核管理。</w:t>
                            </w: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F44DE" w:rsidRDefault="007F44DE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737A9B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拥有良好的代码习惯，追求结构清晰，命名规范，逻辑性强，代码冗余率低。 </w:t>
                            </w:r>
                          </w:p>
                          <w:p w:rsidR="00737A9B" w:rsidRPr="0079160A" w:rsidRDefault="00737A9B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思维敏捷，有较强的学习能力，善于学习</w:t>
                            </w:r>
                            <w:r w:rsidR="0079160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新的方法和技术，能够积极主动的分析和解决问题，富有激情。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53" type="#_x0000_t202" style="position:absolute;left:0;text-align:left;margin-left:-7.5pt;margin-top:2.5pt;width:538.55pt;height:7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" filled="f" stroked="f" strokeweight=".5pt">
                <v:textbox>
                  <w:txbxContent>
                    <w:p w:rsidR="00737A9B" w:rsidRDefault="005F6516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2018.04-2018.08</w:t>
                      </w:r>
                      <w:r w:rsidR="00737A9B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                             </w:t>
                      </w:r>
                      <w:r w:rsidR="00737A9B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云商城后台管理系统                      Java开发工程师</w:t>
                      </w:r>
                    </w:p>
                    <w:p w:rsidR="00737A9B" w:rsidRPr="00E27A79" w:rsidRDefault="00737A9B">
                      <w:pPr>
                        <w:snapToGrid w:val="0"/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 w:rsidRPr="00E27A79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 xml:space="preserve">项目介绍: </w:t>
                      </w:r>
                    </w:p>
                    <w:p w:rsidR="00737A9B" w:rsidRDefault="00737A9B" w:rsidP="006D5C37"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此项目是小程序商城的后台管理系统，主要于方便管理商城中的商品，小程序中有两个购买入口，分别是商城、门店，商城中放着后台设置的显示所有商品，门店中放着后台设置显示门店仅有的商品，商城与门店中的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商价格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各有不同。</w:t>
                      </w:r>
                    </w:p>
                    <w:p w:rsidR="00737A9B" w:rsidRDefault="00737A9B" w:rsidP="00A833D2">
                      <w:pPr>
                        <w:snapToGrid w:val="0"/>
                        <w:spacing w:line="360" w:lineRule="exact"/>
                        <w:ind w:left="1054" w:rightChars="150" w:right="315" w:hangingChars="500" w:hanging="1054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技术要点：</w:t>
                      </w:r>
                    </w:p>
                    <w:p w:rsidR="00737A9B" w:rsidRPr="00A833D2" w:rsidRDefault="00737A9B" w:rsidP="007569A0">
                      <w:pPr>
                        <w:snapToGrid w:val="0"/>
                        <w:spacing w:line="360" w:lineRule="exact"/>
                        <w:ind w:left="420" w:rightChars="150" w:right="315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>框架: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MyBatis+SpringBoot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 xml:space="preserve">前端技术: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elementUi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 xml:space="preserve">数据库: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Oracle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>项目管理方式: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 xml:space="preserve">Maven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Svn</w:t>
                      </w:r>
                      <w:proofErr w:type="spellEnd"/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A391A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 w:rsidR="00864B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主要负责商城后台开发，负责模块</w:t>
                      </w:r>
                      <w:r w:rsidR="00D92AC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  <w:r w:rsidR="00864B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商品管理</w:t>
                      </w:r>
                      <w:r w:rsidR="00864B9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</w:t>
                      </w:r>
                      <w:r w:rsidR="0025661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门店管理端</w:t>
                      </w:r>
                    </w:p>
                    <w:p w:rsidR="00E04B21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1、快捷入口：针对每一个用户自由制定快捷入口，用户可自由编辑。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  <w:t>2、商品管理：该功能是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针对该云商城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项目的所有商品的管理。包括商品详情、添加商品、针对每个商品添加规格、添加价格套等。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  <w:t>3、智能区域管理：该功能实现显示某个门店的服务区域，根据这个制定一棵职能区域树，</w:t>
                      </w:r>
                    </w:p>
                    <w:p w:rsidR="00737A9B" w:rsidRDefault="00E04B21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4、</w:t>
                      </w:r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门店管理端：添加门店时需用到。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5</w:t>
                      </w:r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、商城管理端：此功能主要管理商城的商品规格（SKU）进行SKU对商城的上架、下架，以及设置库存。还可查看每个SKU所针对的价格套（零售价、普通会员价、白金会员价，特级会员价）的详情信息。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6</w:t>
                      </w:r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、门店管理端：该功能主要针对各个门店的商品规格（SKU）进行对各个门店的上架、下架，以及设置库存。不同点：该门店上下</w:t>
                      </w:r>
                      <w:proofErr w:type="gramStart"/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架可以点击进</w:t>
                      </w:r>
                      <w:proofErr w:type="gramEnd"/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入门店进行</w:t>
                      </w:r>
                      <w:proofErr w:type="gramStart"/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单个门</w:t>
                      </w:r>
                      <w:proofErr w:type="gramEnd"/>
                      <w:r w:rsidR="00737A9B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店的SKU管理，也可以通过门店管理端界面，选择多个门店进行多个门店的SKU管理。并且可查看每个门店下的SKU对应的价格套。</w:t>
                      </w:r>
                      <w:r w:rsidR="0025661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5F6516" w:rsidP="00F04DF5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5B9BD5" w:themeColor="accen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>2018.09-2019.03</w:t>
                      </w:r>
                      <w:r w:rsidR="00737A9B">
                        <w:rPr>
                          <w:rFonts w:ascii="微软雅黑" w:eastAsia="微软雅黑" w:hAnsi="微软雅黑" w:hint="eastAsia"/>
                          <w:color w:val="5B9BD5" w:themeColor="accent1"/>
                          <w:szCs w:val="21"/>
                        </w:rPr>
                        <w:t xml:space="preserve">                             迷你荷包                             Java开发工程师</w:t>
                      </w:r>
                    </w:p>
                    <w:p w:rsidR="00737A9B" w:rsidRPr="004159E4" w:rsidRDefault="00737A9B">
                      <w:pPr>
                        <w:snapToGrid w:val="0"/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 w:rsidRPr="004159E4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项目介绍: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ab/>
                      </w:r>
                      <w:r w:rsidRPr="008875A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迷你荷包是一款借贷类产品，给注册用户提供短期贷款服务。用户通过注册及认证模块后显示可申请贷款额度，可在额度范围内申请7天、 14天、 30天三</w:t>
                      </w:r>
                      <w:proofErr w:type="gramStart"/>
                      <w:r w:rsidRPr="008875A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档贷款</w:t>
                      </w:r>
                      <w:proofErr w:type="gramEnd"/>
                      <w:r w:rsidRPr="008875A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期限。后台运营人员通过审核管理模块对贷款申请进行核对，审核后给符合评估的用户发放贷款。贷款到达期限后由第三方代扣从用户银行卡直接扣除贷款本息。</w:t>
                      </w:r>
                    </w:p>
                    <w:p w:rsidR="00737A9B" w:rsidRDefault="00737A9B" w:rsidP="00645534">
                      <w:pPr>
                        <w:snapToGrid w:val="0"/>
                        <w:spacing w:line="360" w:lineRule="exact"/>
                        <w:ind w:left="1054" w:rightChars="150" w:right="315" w:hangingChars="500" w:hanging="1054"/>
                        <w:jc w:val="left"/>
                        <w:rPr>
                          <w:rFonts w:asciiTheme="minorEastAsia" w:hAnsiTheme="minorEastAsia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技术要点：</w:t>
                      </w:r>
                    </w:p>
                    <w:p w:rsidR="00737A9B" w:rsidRPr="005E04A8" w:rsidRDefault="00737A9B" w:rsidP="005E04A8">
                      <w:pPr>
                        <w:snapToGrid w:val="0"/>
                        <w:spacing w:line="360" w:lineRule="exact"/>
                        <w:ind w:left="42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>框架: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MyBatis+SpringMVC+Spring+Dubbo+ZK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 xml:space="preserve">数据库: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MySQL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</w:rPr>
                        <w:t>项目管理方式: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 xml:space="preserve">Maven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Git</w:t>
                      </w:r>
                      <w:proofErr w:type="spellEnd"/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</w:rPr>
                      </w:pPr>
                      <w:r w:rsidRPr="004A391A">
                        <w:rPr>
                          <w:rFonts w:asciiTheme="minorEastAsia" w:hAnsiTheme="minorEastAsia" w:hint="eastAsia"/>
                          <w:b/>
                          <w:bCs/>
                          <w:color w:val="262626" w:themeColor="text1" w:themeTint="D9"/>
                        </w:rPr>
                        <w:t>项目职责：</w:t>
                      </w:r>
                    </w:p>
                    <w:p w:rsidR="00CB2C7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</w:rPr>
                      </w:pPr>
                      <w:r w:rsidRPr="008875A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主要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负责：用户注册登录：使用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Redis+RabbitMQ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实现短信发送并验证，使用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SpringSecurity</w:t>
                      </w:r>
                      <w:proofErr w:type="spellEnd"/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用户登录及权限</w:t>
                      </w:r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设置</w:t>
                      </w:r>
                    </w:p>
                    <w:p w:rsidR="0036724D" w:rsidRPr="0057230C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</w:rPr>
                      </w:pPr>
                      <w:r w:rsidRPr="008875A5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用户账户管理模块</w:t>
                      </w:r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：用户业务</w:t>
                      </w:r>
                      <w:r w:rsidR="0030493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模块</w:t>
                      </w:r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（贷款额度、贷款</w:t>
                      </w:r>
                      <w:r w:rsidR="0030493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管理、交易记录等</w:t>
                      </w:r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）的展示及管理</w:t>
                      </w:r>
                    </w:p>
                    <w:p w:rsidR="00737A9B" w:rsidRDefault="0079160A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贷款申请</w:t>
                      </w:r>
                      <w:r w:rsidR="009F2E2F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审核模</w:t>
                      </w:r>
                      <w:r w:rsidR="00CB2C7B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块</w:t>
                      </w:r>
                      <w:r w:rsidR="0030493A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</w:rPr>
                        <w:t>：对用户贷款订单进行审核管理。</w:t>
                      </w: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7F44DE" w:rsidRDefault="007F44DE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737A9B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拥有良好的代码习惯，追求结构清晰，命名规范，逻辑性强，代码冗余率低。 </w:t>
                      </w:r>
                    </w:p>
                    <w:p w:rsidR="00737A9B" w:rsidRPr="0079160A" w:rsidRDefault="00737A9B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思维敏捷，有较强的学习能力，善于学习</w:t>
                      </w:r>
                      <w:r w:rsidR="0079160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新的方法和技术，能够积极主动的分析和解决问题，富有激情。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28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4F" w:rsidRDefault="007B084F" w:rsidP="00B469C5">
      <w:r>
        <w:separator/>
      </w:r>
    </w:p>
  </w:endnote>
  <w:endnote w:type="continuationSeparator" w:id="0">
    <w:p w:rsidR="007B084F" w:rsidRDefault="007B084F" w:rsidP="00B4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4F" w:rsidRDefault="007B084F" w:rsidP="00B469C5">
      <w:r>
        <w:separator/>
      </w:r>
    </w:p>
  </w:footnote>
  <w:footnote w:type="continuationSeparator" w:id="0">
    <w:p w:rsidR="007B084F" w:rsidRDefault="007B084F" w:rsidP="00B4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37B16"/>
    <w:multiLevelType w:val="singleLevel"/>
    <w:tmpl w:val="8EF37B1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07B2C"/>
    <w:rsid w:val="00036087"/>
    <w:rsid w:val="00041BE1"/>
    <w:rsid w:val="00042751"/>
    <w:rsid w:val="0006200D"/>
    <w:rsid w:val="0006693A"/>
    <w:rsid w:val="00081B2A"/>
    <w:rsid w:val="00091CCA"/>
    <w:rsid w:val="000A75D8"/>
    <w:rsid w:val="000B75C1"/>
    <w:rsid w:val="000C4F77"/>
    <w:rsid w:val="000F7A80"/>
    <w:rsid w:val="00101304"/>
    <w:rsid w:val="00114057"/>
    <w:rsid w:val="00141616"/>
    <w:rsid w:val="0014443F"/>
    <w:rsid w:val="001600A4"/>
    <w:rsid w:val="00166977"/>
    <w:rsid w:val="00172A12"/>
    <w:rsid w:val="00175C6F"/>
    <w:rsid w:val="001A3B0F"/>
    <w:rsid w:val="001A582A"/>
    <w:rsid w:val="001C407F"/>
    <w:rsid w:val="001D0846"/>
    <w:rsid w:val="001D30EC"/>
    <w:rsid w:val="0020639E"/>
    <w:rsid w:val="00212DE1"/>
    <w:rsid w:val="00217A75"/>
    <w:rsid w:val="00225705"/>
    <w:rsid w:val="00233AE3"/>
    <w:rsid w:val="0025580E"/>
    <w:rsid w:val="00256612"/>
    <w:rsid w:val="00264781"/>
    <w:rsid w:val="00271477"/>
    <w:rsid w:val="00277CEF"/>
    <w:rsid w:val="002905F9"/>
    <w:rsid w:val="002906D8"/>
    <w:rsid w:val="002B30D1"/>
    <w:rsid w:val="002B6352"/>
    <w:rsid w:val="002D42BE"/>
    <w:rsid w:val="002D4DFB"/>
    <w:rsid w:val="002E6664"/>
    <w:rsid w:val="0030493A"/>
    <w:rsid w:val="0031791B"/>
    <w:rsid w:val="00351BB3"/>
    <w:rsid w:val="00366242"/>
    <w:rsid w:val="0036724D"/>
    <w:rsid w:val="003724A9"/>
    <w:rsid w:val="00392C61"/>
    <w:rsid w:val="003A5E2A"/>
    <w:rsid w:val="003B21B4"/>
    <w:rsid w:val="003B2D81"/>
    <w:rsid w:val="003B6445"/>
    <w:rsid w:val="004025BB"/>
    <w:rsid w:val="00415854"/>
    <w:rsid w:val="004159E4"/>
    <w:rsid w:val="004168CA"/>
    <w:rsid w:val="004228C0"/>
    <w:rsid w:val="00427116"/>
    <w:rsid w:val="00434CCB"/>
    <w:rsid w:val="00476237"/>
    <w:rsid w:val="004826C7"/>
    <w:rsid w:val="004A391A"/>
    <w:rsid w:val="004A4C1B"/>
    <w:rsid w:val="004D7242"/>
    <w:rsid w:val="0051388F"/>
    <w:rsid w:val="00516F15"/>
    <w:rsid w:val="005277E3"/>
    <w:rsid w:val="00552355"/>
    <w:rsid w:val="00553314"/>
    <w:rsid w:val="00570039"/>
    <w:rsid w:val="0057230C"/>
    <w:rsid w:val="005801D7"/>
    <w:rsid w:val="00595D8A"/>
    <w:rsid w:val="005A13FE"/>
    <w:rsid w:val="005E04A8"/>
    <w:rsid w:val="005E51AF"/>
    <w:rsid w:val="005E5628"/>
    <w:rsid w:val="005F6516"/>
    <w:rsid w:val="006002FA"/>
    <w:rsid w:val="00627DF3"/>
    <w:rsid w:val="00645534"/>
    <w:rsid w:val="00665322"/>
    <w:rsid w:val="0068067F"/>
    <w:rsid w:val="00681059"/>
    <w:rsid w:val="006955D1"/>
    <w:rsid w:val="006B09D5"/>
    <w:rsid w:val="006D5C37"/>
    <w:rsid w:val="006E35FF"/>
    <w:rsid w:val="00704644"/>
    <w:rsid w:val="00716A8B"/>
    <w:rsid w:val="00722D3F"/>
    <w:rsid w:val="0072466E"/>
    <w:rsid w:val="00737260"/>
    <w:rsid w:val="00737A9B"/>
    <w:rsid w:val="00743CFF"/>
    <w:rsid w:val="00755C34"/>
    <w:rsid w:val="007569A0"/>
    <w:rsid w:val="0079160A"/>
    <w:rsid w:val="007B084F"/>
    <w:rsid w:val="007B4EB5"/>
    <w:rsid w:val="007C635D"/>
    <w:rsid w:val="007E525B"/>
    <w:rsid w:val="007F0EF5"/>
    <w:rsid w:val="007F44DE"/>
    <w:rsid w:val="0081574A"/>
    <w:rsid w:val="008305EC"/>
    <w:rsid w:val="0083495F"/>
    <w:rsid w:val="008405E4"/>
    <w:rsid w:val="0085238E"/>
    <w:rsid w:val="008570A0"/>
    <w:rsid w:val="0085761C"/>
    <w:rsid w:val="008628BA"/>
    <w:rsid w:val="00864B9B"/>
    <w:rsid w:val="00865E76"/>
    <w:rsid w:val="00883788"/>
    <w:rsid w:val="008875A5"/>
    <w:rsid w:val="00897E15"/>
    <w:rsid w:val="008A0668"/>
    <w:rsid w:val="008A2BCD"/>
    <w:rsid w:val="008A335E"/>
    <w:rsid w:val="008C5A14"/>
    <w:rsid w:val="008D5188"/>
    <w:rsid w:val="008D6CAB"/>
    <w:rsid w:val="008E50CE"/>
    <w:rsid w:val="008F1524"/>
    <w:rsid w:val="008F1D87"/>
    <w:rsid w:val="00927C11"/>
    <w:rsid w:val="00931984"/>
    <w:rsid w:val="00942C9F"/>
    <w:rsid w:val="00957EB3"/>
    <w:rsid w:val="009932F1"/>
    <w:rsid w:val="009B005F"/>
    <w:rsid w:val="009B1936"/>
    <w:rsid w:val="009C64B3"/>
    <w:rsid w:val="009C7EB1"/>
    <w:rsid w:val="009D0B8E"/>
    <w:rsid w:val="009D747E"/>
    <w:rsid w:val="009E23C8"/>
    <w:rsid w:val="009F2438"/>
    <w:rsid w:val="009F2836"/>
    <w:rsid w:val="009F2E2F"/>
    <w:rsid w:val="009F64DF"/>
    <w:rsid w:val="00A2165D"/>
    <w:rsid w:val="00A34093"/>
    <w:rsid w:val="00A53BD2"/>
    <w:rsid w:val="00A55137"/>
    <w:rsid w:val="00A61884"/>
    <w:rsid w:val="00A66297"/>
    <w:rsid w:val="00A67F85"/>
    <w:rsid w:val="00A7028C"/>
    <w:rsid w:val="00A704FE"/>
    <w:rsid w:val="00A76210"/>
    <w:rsid w:val="00A833D2"/>
    <w:rsid w:val="00A90B02"/>
    <w:rsid w:val="00A92191"/>
    <w:rsid w:val="00AA3927"/>
    <w:rsid w:val="00AA41B3"/>
    <w:rsid w:val="00AB4DEA"/>
    <w:rsid w:val="00AB742F"/>
    <w:rsid w:val="00AC1B96"/>
    <w:rsid w:val="00AD0D69"/>
    <w:rsid w:val="00AD5E6F"/>
    <w:rsid w:val="00AF6C81"/>
    <w:rsid w:val="00B01E84"/>
    <w:rsid w:val="00B03883"/>
    <w:rsid w:val="00B07991"/>
    <w:rsid w:val="00B42AE1"/>
    <w:rsid w:val="00B469C5"/>
    <w:rsid w:val="00B7025E"/>
    <w:rsid w:val="00B72CCE"/>
    <w:rsid w:val="00B74F2C"/>
    <w:rsid w:val="00B829BA"/>
    <w:rsid w:val="00B90B7F"/>
    <w:rsid w:val="00BD3DDB"/>
    <w:rsid w:val="00BD6A39"/>
    <w:rsid w:val="00BE0CE4"/>
    <w:rsid w:val="00BF45DB"/>
    <w:rsid w:val="00C0383C"/>
    <w:rsid w:val="00C10573"/>
    <w:rsid w:val="00C255DC"/>
    <w:rsid w:val="00C539F3"/>
    <w:rsid w:val="00C5584D"/>
    <w:rsid w:val="00C66158"/>
    <w:rsid w:val="00C74687"/>
    <w:rsid w:val="00C915D6"/>
    <w:rsid w:val="00C9339A"/>
    <w:rsid w:val="00CA735B"/>
    <w:rsid w:val="00CB2C7B"/>
    <w:rsid w:val="00CB56ED"/>
    <w:rsid w:val="00CF58C4"/>
    <w:rsid w:val="00D05451"/>
    <w:rsid w:val="00D452B0"/>
    <w:rsid w:val="00D57169"/>
    <w:rsid w:val="00D67718"/>
    <w:rsid w:val="00D7642C"/>
    <w:rsid w:val="00D8630C"/>
    <w:rsid w:val="00D92AC7"/>
    <w:rsid w:val="00D92EC5"/>
    <w:rsid w:val="00DA5433"/>
    <w:rsid w:val="00DA7BB1"/>
    <w:rsid w:val="00DC40E0"/>
    <w:rsid w:val="00DC5C68"/>
    <w:rsid w:val="00DD077A"/>
    <w:rsid w:val="00DE5F88"/>
    <w:rsid w:val="00E006F3"/>
    <w:rsid w:val="00E01CC3"/>
    <w:rsid w:val="00E04B21"/>
    <w:rsid w:val="00E27A53"/>
    <w:rsid w:val="00E27A79"/>
    <w:rsid w:val="00E30EC9"/>
    <w:rsid w:val="00E3511F"/>
    <w:rsid w:val="00E45E62"/>
    <w:rsid w:val="00E615DA"/>
    <w:rsid w:val="00E8694E"/>
    <w:rsid w:val="00E91FF3"/>
    <w:rsid w:val="00E971CB"/>
    <w:rsid w:val="00EA55CE"/>
    <w:rsid w:val="00EA7ADC"/>
    <w:rsid w:val="00EC5AEC"/>
    <w:rsid w:val="00ED2F85"/>
    <w:rsid w:val="00EF51C7"/>
    <w:rsid w:val="00EF5B58"/>
    <w:rsid w:val="00F04DF5"/>
    <w:rsid w:val="00F130A2"/>
    <w:rsid w:val="00F1363F"/>
    <w:rsid w:val="00F531FC"/>
    <w:rsid w:val="00F55007"/>
    <w:rsid w:val="00F83B83"/>
    <w:rsid w:val="00F93A15"/>
    <w:rsid w:val="00FA1999"/>
    <w:rsid w:val="00FD5172"/>
    <w:rsid w:val="00FF7565"/>
    <w:rsid w:val="01566AB7"/>
    <w:rsid w:val="03585CEE"/>
    <w:rsid w:val="092E18D3"/>
    <w:rsid w:val="0A763006"/>
    <w:rsid w:val="12855B7F"/>
    <w:rsid w:val="14D32355"/>
    <w:rsid w:val="14DE1E27"/>
    <w:rsid w:val="15A776E4"/>
    <w:rsid w:val="1A4647D7"/>
    <w:rsid w:val="1EA008CB"/>
    <w:rsid w:val="1F4268AD"/>
    <w:rsid w:val="2B4A1317"/>
    <w:rsid w:val="2B9877C9"/>
    <w:rsid w:val="2DC678B8"/>
    <w:rsid w:val="2DCF00CA"/>
    <w:rsid w:val="30CF4027"/>
    <w:rsid w:val="33A40CDF"/>
    <w:rsid w:val="340D62FF"/>
    <w:rsid w:val="36493519"/>
    <w:rsid w:val="377B3C09"/>
    <w:rsid w:val="395A1175"/>
    <w:rsid w:val="3A6609A6"/>
    <w:rsid w:val="3ABC0724"/>
    <w:rsid w:val="3AD07B2C"/>
    <w:rsid w:val="3AE54135"/>
    <w:rsid w:val="3B8A7695"/>
    <w:rsid w:val="3CDB1D2D"/>
    <w:rsid w:val="435137C7"/>
    <w:rsid w:val="457B769E"/>
    <w:rsid w:val="510D5531"/>
    <w:rsid w:val="528C5AA8"/>
    <w:rsid w:val="57021CC8"/>
    <w:rsid w:val="5893234F"/>
    <w:rsid w:val="59E05746"/>
    <w:rsid w:val="59E571A2"/>
    <w:rsid w:val="625904C1"/>
    <w:rsid w:val="63BB3B50"/>
    <w:rsid w:val="653071BC"/>
    <w:rsid w:val="66DF1861"/>
    <w:rsid w:val="6742563F"/>
    <w:rsid w:val="697973AC"/>
    <w:rsid w:val="6C92734F"/>
    <w:rsid w:val="6DDF40D4"/>
    <w:rsid w:val="6F0C37A5"/>
    <w:rsid w:val="6FD92781"/>
    <w:rsid w:val="71223F77"/>
    <w:rsid w:val="71CF5505"/>
    <w:rsid w:val="74916385"/>
    <w:rsid w:val="74CA5E51"/>
    <w:rsid w:val="75EB32A7"/>
    <w:rsid w:val="781F5997"/>
    <w:rsid w:val="79E12DCB"/>
    <w:rsid w:val="7F0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D054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661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D054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6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\AppData\Roaming\Kingsoft\office6\templates\download\f2075a49-b337-64ab-78b6-3665f4475728\&#31243;&#24207;&#21592;&#31616;&#21382;1-2&#24180;&#24037;&#20316;&#32463;&#3956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程序员简历1-2年工作经验.docx</Template>
  <TotalTime>366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♡不代表什么</dc:creator>
  <cp:lastModifiedBy>Boluofan</cp:lastModifiedBy>
  <cp:revision>27</cp:revision>
  <dcterms:created xsi:type="dcterms:W3CDTF">2019-03-19T07:40:00Z</dcterms:created>
  <dcterms:modified xsi:type="dcterms:W3CDTF">2019-04-23T15:40:00Z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